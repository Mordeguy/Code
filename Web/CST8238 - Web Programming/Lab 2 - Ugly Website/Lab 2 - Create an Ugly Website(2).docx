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EF339" w14:textId="77777777" w:rsidR="0084060A" w:rsidRPr="00F66DEB" w:rsidRDefault="00857CED" w:rsidP="00124CA3">
      <w:pPr>
        <w:pStyle w:val="Title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2</w:t>
      </w:r>
      <w:r w:rsidR="00124CA3" w:rsidRPr="00F66DEB">
        <w:rPr>
          <w:rFonts w:asciiTheme="minorHAnsi" w:hAnsiTheme="minorHAnsi"/>
        </w:rPr>
        <w:t xml:space="preserve"> – </w:t>
      </w:r>
      <w:r w:rsidRPr="00F66DEB">
        <w:rPr>
          <w:rFonts w:asciiTheme="minorHAnsi" w:hAnsiTheme="minorHAnsi"/>
        </w:rPr>
        <w:t>Create an Ugly Website</w:t>
      </w:r>
    </w:p>
    <w:p w14:paraId="50F58868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Purpose</w:t>
      </w:r>
    </w:p>
    <w:p w14:paraId="767EDF2F" w14:textId="77777777" w:rsidR="00124CA3" w:rsidRPr="00F66DEB" w:rsidRDefault="00124CA3" w:rsidP="00124CA3">
      <w:pPr>
        <w:rPr>
          <w:rFonts w:asciiTheme="minorHAnsi" w:hAnsiTheme="minorHAnsi"/>
        </w:rPr>
      </w:pPr>
    </w:p>
    <w:p w14:paraId="7C45135E" w14:textId="77777777" w:rsidR="00857CED" w:rsidRPr="00F66DEB" w:rsidRDefault="00857CED" w:rsidP="00CA216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Create an ugly website</w:t>
      </w:r>
    </w:p>
    <w:p w14:paraId="010502C0" w14:textId="2519A6E6" w:rsidR="00124CA3" w:rsidRPr="00F66DEB" w:rsidRDefault="00D85BB7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F66DEB">
        <w:rPr>
          <w:rFonts w:asciiTheme="minorHAnsi" w:hAnsiTheme="minorHAnsi"/>
        </w:rPr>
        <w:t xml:space="preserve"> server</w:t>
      </w:r>
    </w:p>
    <w:p w14:paraId="38472E22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Due Date</w:t>
      </w:r>
    </w:p>
    <w:p w14:paraId="1DC1928A" w14:textId="77777777" w:rsidR="00124CA3" w:rsidRPr="00F66DEB" w:rsidRDefault="00124CA3" w:rsidP="00124CA3">
      <w:pPr>
        <w:rPr>
          <w:rFonts w:asciiTheme="minorHAnsi" w:hAnsiTheme="minorHAnsi"/>
        </w:rPr>
      </w:pPr>
    </w:p>
    <w:p w14:paraId="261F8250" w14:textId="4F5BF705" w:rsidR="009852DE" w:rsidRPr="00F66DEB" w:rsidRDefault="009C1E4C" w:rsidP="009852D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bookmarkStart w:id="0" w:name="OLE_LINK1"/>
      <w:bookmarkStart w:id="1" w:name="OLE_LINK2"/>
      <w:r>
        <w:rPr>
          <w:rFonts w:asciiTheme="minorHAnsi" w:hAnsiTheme="minorHAnsi"/>
        </w:rPr>
        <w:t xml:space="preserve">This lab </w:t>
      </w:r>
      <w:r w:rsidR="009852DE" w:rsidRPr="00F66DEB">
        <w:rPr>
          <w:rFonts w:asciiTheme="minorHAnsi" w:hAnsiTheme="minorHAnsi"/>
        </w:rPr>
        <w:t xml:space="preserve">must be handed in before </w:t>
      </w:r>
      <w:r w:rsidR="007454B9" w:rsidRPr="00F66DEB">
        <w:rPr>
          <w:rFonts w:asciiTheme="minorHAnsi" w:hAnsiTheme="minorHAnsi"/>
        </w:rPr>
        <w:t>the due date, at the end of Week 2.</w:t>
      </w:r>
    </w:p>
    <w:p w14:paraId="07052E04" w14:textId="64E53AF3" w:rsidR="00095A50" w:rsidRPr="00F66DEB" w:rsidRDefault="00677FE6" w:rsidP="00095A50">
      <w:pPr>
        <w:pStyle w:val="ListParagraph"/>
        <w:rPr>
          <w:rFonts w:asciiTheme="minorHAnsi" w:hAnsiTheme="minorHAnsi"/>
          <w:b/>
        </w:rPr>
      </w:pPr>
      <w:bookmarkStart w:id="2" w:name="OLE_LINK3"/>
      <w:bookmarkStart w:id="3" w:name="OLE_LINK4"/>
      <w:r>
        <w:rPr>
          <w:rFonts w:asciiTheme="minorHAnsi" w:hAnsiTheme="minorHAnsi"/>
          <w:b/>
        </w:rPr>
        <w:t>Sunday September</w:t>
      </w:r>
      <w:r w:rsidR="00095A50" w:rsidRPr="00F66DE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18</w:t>
      </w:r>
      <w:r w:rsidR="00095A50" w:rsidRPr="00F66DEB">
        <w:rPr>
          <w:rFonts w:asciiTheme="minorHAnsi" w:hAnsiTheme="minorHAnsi"/>
          <w:b/>
          <w:vertAlign w:val="superscript"/>
        </w:rPr>
        <w:t>th</w:t>
      </w:r>
      <w:r w:rsidR="00057E8A">
        <w:rPr>
          <w:rFonts w:asciiTheme="minorHAnsi" w:hAnsiTheme="minorHAnsi"/>
          <w:b/>
        </w:rPr>
        <w:t>, 2016</w:t>
      </w:r>
      <w:r w:rsidR="00095A50" w:rsidRPr="00F66DEB">
        <w:rPr>
          <w:rFonts w:asciiTheme="minorHAnsi" w:hAnsiTheme="minorHAnsi"/>
          <w:b/>
        </w:rPr>
        <w:t xml:space="preserve"> – before midnight</w:t>
      </w:r>
    </w:p>
    <w:bookmarkEnd w:id="0"/>
    <w:bookmarkEnd w:id="1"/>
    <w:bookmarkEnd w:id="2"/>
    <w:bookmarkEnd w:id="3"/>
    <w:p w14:paraId="21D70A29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Assessment</w:t>
      </w:r>
    </w:p>
    <w:p w14:paraId="51AD8B3A" w14:textId="77777777" w:rsidR="00124CA3" w:rsidRPr="00F66DEB" w:rsidRDefault="00124CA3" w:rsidP="00124CA3">
      <w:pPr>
        <w:rPr>
          <w:rFonts w:asciiTheme="minorHAnsi" w:hAnsiTheme="minorHAnsi"/>
        </w:rPr>
      </w:pPr>
    </w:p>
    <w:p w14:paraId="09C32317" w14:textId="77777777" w:rsidR="00124CA3" w:rsidRPr="00F66DEB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This Lab </w:t>
      </w:r>
      <w:r w:rsidR="009852DE" w:rsidRPr="00F66DEB">
        <w:rPr>
          <w:rFonts w:asciiTheme="minorHAnsi" w:hAnsiTheme="minorHAnsi"/>
        </w:rPr>
        <w:t>is worth 2</w:t>
      </w:r>
      <w:r w:rsidRPr="00F66DEB">
        <w:rPr>
          <w:rFonts w:asciiTheme="minorHAnsi" w:hAnsiTheme="minorHAnsi"/>
        </w:rPr>
        <w:t>% of your total course mark.</w:t>
      </w:r>
    </w:p>
    <w:p w14:paraId="1E25D5DE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Estimated Time</w:t>
      </w:r>
    </w:p>
    <w:p w14:paraId="2C8A5514" w14:textId="77777777" w:rsidR="00124CA3" w:rsidRPr="00F66DEB" w:rsidRDefault="00124CA3" w:rsidP="00124CA3">
      <w:pPr>
        <w:rPr>
          <w:rFonts w:asciiTheme="minorHAnsi" w:hAnsiTheme="minorHAnsi"/>
        </w:rPr>
      </w:pPr>
    </w:p>
    <w:p w14:paraId="51EEB948" w14:textId="77777777" w:rsidR="00124CA3" w:rsidRPr="00F66DEB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This Lab is estimated to take </w:t>
      </w:r>
      <w:r w:rsidR="00A87630" w:rsidRPr="00F66DEB">
        <w:rPr>
          <w:rFonts w:asciiTheme="minorHAnsi" w:hAnsiTheme="minorHAnsi"/>
        </w:rPr>
        <w:t>2</w:t>
      </w:r>
      <w:r w:rsidRPr="00F66DEB">
        <w:rPr>
          <w:rFonts w:asciiTheme="minorHAnsi" w:hAnsiTheme="minorHAnsi"/>
        </w:rPr>
        <w:t xml:space="preserve"> hour</w:t>
      </w:r>
      <w:r w:rsidR="00A87630" w:rsidRPr="00F66DEB">
        <w:rPr>
          <w:rFonts w:asciiTheme="minorHAnsi" w:hAnsiTheme="minorHAnsi"/>
        </w:rPr>
        <w:t>s</w:t>
      </w:r>
      <w:r w:rsidRPr="00F66DEB">
        <w:rPr>
          <w:rFonts w:asciiTheme="minorHAnsi" w:hAnsiTheme="minorHAnsi"/>
        </w:rPr>
        <w:t>.</w:t>
      </w:r>
    </w:p>
    <w:p w14:paraId="4E46D0E7" w14:textId="77777777" w:rsidR="00124CA3" w:rsidRPr="00F66DEB" w:rsidRDefault="00124CA3" w:rsidP="00124CA3">
      <w:pPr>
        <w:rPr>
          <w:rFonts w:asciiTheme="minorHAnsi" w:hAnsiTheme="minorHAnsi"/>
        </w:rPr>
      </w:pPr>
    </w:p>
    <w:p w14:paraId="0DC90E47" w14:textId="77777777" w:rsidR="00124CA3" w:rsidRPr="00F66DEB" w:rsidRDefault="00124CA3" w:rsidP="00124CA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F66DEB">
        <w:rPr>
          <w:rFonts w:asciiTheme="minorHAnsi" w:hAnsiTheme="minorHAnsi"/>
        </w:rPr>
        <w:t>.</w:t>
      </w:r>
    </w:p>
    <w:p w14:paraId="753583E5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Assigned Readings</w:t>
      </w:r>
    </w:p>
    <w:p w14:paraId="2111DAAF" w14:textId="77777777" w:rsidR="00124CA3" w:rsidRPr="00F66DEB" w:rsidRDefault="00124CA3" w:rsidP="00124CA3">
      <w:pPr>
        <w:rPr>
          <w:rFonts w:asciiTheme="minorHAnsi" w:hAnsiTheme="minorHAnsi"/>
        </w:rPr>
      </w:pPr>
    </w:p>
    <w:p w14:paraId="44FF3408" w14:textId="43E4655E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The following chapters of </w:t>
      </w:r>
      <w:r w:rsidR="007C5D22">
        <w:rPr>
          <w:rFonts w:asciiTheme="minorHAnsi" w:hAnsiTheme="minorHAnsi"/>
        </w:rPr>
        <w:t>‘</w:t>
      </w:r>
      <w:r w:rsidR="007C5D22">
        <w:t>Fundamentals of Web Development’</w:t>
      </w:r>
      <w:r w:rsidR="007C5D22" w:rsidRPr="00F66DEB"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t>will be useful in completing this exercise:</w:t>
      </w:r>
    </w:p>
    <w:p w14:paraId="0D7BE330" w14:textId="77777777" w:rsidR="00602D1A" w:rsidRPr="00F66DEB" w:rsidRDefault="00602D1A" w:rsidP="00602D1A">
      <w:pPr>
        <w:rPr>
          <w:rFonts w:asciiTheme="minorHAnsi" w:hAnsiTheme="minorHAnsi"/>
        </w:rPr>
      </w:pPr>
    </w:p>
    <w:p w14:paraId="64C75877" w14:textId="77777777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Chapter </w:t>
      </w:r>
      <w:r w:rsidR="00A87630" w:rsidRPr="00F66DEB">
        <w:rPr>
          <w:rFonts w:asciiTheme="minorHAnsi" w:hAnsiTheme="minorHAnsi"/>
        </w:rPr>
        <w:t>1</w:t>
      </w:r>
    </w:p>
    <w:p w14:paraId="4E99B7A1" w14:textId="77777777" w:rsidR="00A87630" w:rsidRPr="00F66DEB" w:rsidRDefault="00A87630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Chapter 2</w:t>
      </w:r>
    </w:p>
    <w:p w14:paraId="7A2672A0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Supplies</w:t>
      </w:r>
    </w:p>
    <w:p w14:paraId="30086DD8" w14:textId="77777777" w:rsidR="00602D1A" w:rsidRPr="00F66DEB" w:rsidRDefault="00602D1A" w:rsidP="00602D1A">
      <w:pPr>
        <w:rPr>
          <w:rFonts w:asciiTheme="minorHAnsi" w:hAnsiTheme="minorHAnsi"/>
        </w:rPr>
      </w:pPr>
    </w:p>
    <w:p w14:paraId="4E6ACBEA" w14:textId="77777777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To complete this lab you will require the following lab supplies:</w:t>
      </w:r>
    </w:p>
    <w:p w14:paraId="721D9EAE" w14:textId="77777777" w:rsidR="00602D1A" w:rsidRPr="00F66DEB" w:rsidRDefault="00602D1A" w:rsidP="00602D1A">
      <w:pPr>
        <w:rPr>
          <w:rFonts w:asciiTheme="minorHAnsi" w:hAnsiTheme="minorHAnsi"/>
        </w:rPr>
      </w:pPr>
    </w:p>
    <w:p w14:paraId="755D6EC5" w14:textId="6088BA4E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Textbook: </w:t>
      </w:r>
      <w:r w:rsidR="00057E8A">
        <w:t>Fundamentals of Web Development.</w:t>
      </w:r>
    </w:p>
    <w:p w14:paraId="1C6F7B9F" w14:textId="77777777" w:rsidR="00952BD2" w:rsidRPr="00F66DEB" w:rsidRDefault="00952BD2" w:rsidP="00952BD2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>Eclipse, Notepad (or other text editor, or IDE)</w:t>
      </w:r>
    </w:p>
    <w:p w14:paraId="7BE64692" w14:textId="77777777" w:rsidR="00124CA3" w:rsidRPr="00F66DEB" w:rsidRDefault="00952BD2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FileZilla (or other FTP client)</w:t>
      </w:r>
    </w:p>
    <w:p w14:paraId="4C2E37A3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Summary of Tasks</w:t>
      </w:r>
    </w:p>
    <w:p w14:paraId="241957EF" w14:textId="77777777" w:rsidR="002F124E" w:rsidRPr="00F66DEB" w:rsidRDefault="002F124E" w:rsidP="002F124E">
      <w:pPr>
        <w:rPr>
          <w:rFonts w:asciiTheme="minorHAnsi" w:hAnsiTheme="minorHAnsi"/>
        </w:rPr>
      </w:pPr>
    </w:p>
    <w:p w14:paraId="7B4F3EFE" w14:textId="7AA4A1F4" w:rsidR="002F124E" w:rsidRPr="00F66DEB" w:rsidRDefault="00A87630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in </w:t>
      </w:r>
      <w:r w:rsidR="007C5D22">
        <w:rPr>
          <w:rFonts w:asciiTheme="minorHAnsi" w:hAnsiTheme="minorHAnsi"/>
        </w:rPr>
        <w:t>‘</w:t>
      </w:r>
      <w:r w:rsidR="006E6F99" w:rsidRPr="00F66DEB">
        <w:rPr>
          <w:rFonts w:asciiTheme="minorHAnsi" w:hAnsiTheme="minorHAnsi"/>
        </w:rPr>
        <w:t>P</w:t>
      </w:r>
      <w:r w:rsidR="009852DE" w:rsidRPr="00F66DEB">
        <w:rPr>
          <w:rFonts w:asciiTheme="minorHAnsi" w:hAnsiTheme="minorHAnsi"/>
        </w:rPr>
        <w:t>art 2</w:t>
      </w:r>
      <w:r w:rsidR="006E6F99" w:rsidRPr="00F66DEB">
        <w:rPr>
          <w:rFonts w:asciiTheme="minorHAnsi" w:hAnsiTheme="minorHAnsi"/>
        </w:rPr>
        <w:t xml:space="preserve"> – Basic HTML Tags</w:t>
      </w:r>
      <w:r w:rsidR="007C5D22">
        <w:rPr>
          <w:rFonts w:asciiTheme="minorHAnsi" w:hAnsiTheme="minorHAnsi"/>
        </w:rPr>
        <w:t>’ under ‘</w:t>
      </w:r>
      <w:r w:rsidR="00725580">
        <w:rPr>
          <w:rFonts w:asciiTheme="minorHAnsi" w:hAnsiTheme="minorHAnsi"/>
        </w:rPr>
        <w:t xml:space="preserve">Course Content-&gt; </w:t>
      </w:r>
      <w:r w:rsidR="007C5D22">
        <w:rPr>
          <w:rFonts w:asciiTheme="minorHAnsi" w:hAnsiTheme="minorHAnsi"/>
        </w:rPr>
        <w:t xml:space="preserve">Module 2- </w:t>
      </w:r>
      <w:r w:rsidR="007C5D22" w:rsidRPr="00F66DEB">
        <w:rPr>
          <w:rFonts w:asciiTheme="minorHAnsi" w:hAnsiTheme="minorHAnsi"/>
        </w:rPr>
        <w:t>HTML and CSS</w:t>
      </w:r>
      <w:r w:rsidR="007C5D22">
        <w:rPr>
          <w:rFonts w:asciiTheme="minorHAnsi" w:hAnsiTheme="minorHAnsi"/>
        </w:rPr>
        <w:t xml:space="preserve">’ </w:t>
      </w:r>
      <w:r w:rsidR="007C5D22" w:rsidRPr="00F66DEB">
        <w:rPr>
          <w:rFonts w:asciiTheme="minorHAnsi" w:hAnsiTheme="minorHAnsi"/>
        </w:rPr>
        <w:t xml:space="preserve"> </w:t>
      </w:r>
      <w:r w:rsidR="009852DE" w:rsidRPr="00F66DEB">
        <w:rPr>
          <w:rFonts w:asciiTheme="minorHAnsi" w:hAnsiTheme="minorHAnsi"/>
        </w:rPr>
        <w:t xml:space="preserve"> to</w:t>
      </w:r>
      <w:r w:rsidRPr="00F66DEB">
        <w:rPr>
          <w:rFonts w:asciiTheme="minorHAnsi" w:hAnsiTheme="minorHAnsi"/>
        </w:rPr>
        <w:t xml:space="preserve"> create the ugliest web page possible</w:t>
      </w:r>
    </w:p>
    <w:p w14:paraId="2A3087F1" w14:textId="77777777" w:rsidR="005D7B1A" w:rsidRPr="00F66DEB" w:rsidRDefault="00A87630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Create links between your two</w:t>
      </w:r>
      <w:r w:rsidR="006E6F99" w:rsidRPr="00F66DEB">
        <w:rPr>
          <w:rFonts w:asciiTheme="minorHAnsi" w:hAnsiTheme="minorHAnsi"/>
        </w:rPr>
        <w:t xml:space="preserve"> labs</w:t>
      </w:r>
    </w:p>
    <w:p w14:paraId="22DBF129" w14:textId="2B6E7BDE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Upload your website to the </w:t>
      </w:r>
      <w:r w:rsidR="00DF4155">
        <w:rPr>
          <w:rFonts w:asciiTheme="minorHAnsi" w:hAnsiTheme="minorHAnsi"/>
        </w:rPr>
        <w:t>webserver</w:t>
      </w:r>
    </w:p>
    <w:p w14:paraId="6ABF65BE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webpage using a web browser</w:t>
      </w:r>
    </w:p>
    <w:p w14:paraId="4BAF1E89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Submit Assignment Link on Blackboard</w:t>
      </w:r>
    </w:p>
    <w:p w14:paraId="183358EB" w14:textId="77777777" w:rsidR="002F124E" w:rsidRPr="00F66DEB" w:rsidRDefault="002F124E" w:rsidP="002F124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1</w:t>
      </w:r>
    </w:p>
    <w:p w14:paraId="04E6FF79" w14:textId="77777777" w:rsidR="002F124E" w:rsidRPr="00F66DEB" w:rsidRDefault="002F124E" w:rsidP="002F124E">
      <w:pPr>
        <w:rPr>
          <w:rFonts w:asciiTheme="minorHAnsi" w:hAnsiTheme="minorHAnsi"/>
        </w:rPr>
      </w:pPr>
    </w:p>
    <w:p w14:paraId="2CE37F1A" w14:textId="77777777" w:rsidR="009852DE" w:rsidRPr="00F66DEB" w:rsidRDefault="00A87630" w:rsidP="00A8763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from this week’s lecture to create the ugliest website you can think of. Make sure to use </w:t>
      </w:r>
      <w:r w:rsidRPr="008F448A">
        <w:rPr>
          <w:rFonts w:asciiTheme="minorHAnsi" w:hAnsiTheme="minorHAnsi"/>
          <w:b/>
          <w:color w:val="FF0000"/>
          <w:sz w:val="32"/>
          <w:szCs w:val="32"/>
        </w:rPr>
        <w:t>ALL</w:t>
      </w:r>
      <w:r w:rsidRPr="00F66DEB">
        <w:rPr>
          <w:rFonts w:asciiTheme="minorHAnsi" w:hAnsiTheme="minorHAnsi"/>
        </w:rPr>
        <w:t xml:space="preserve"> of the tags learned.</w:t>
      </w:r>
      <w:r w:rsidR="004E29A3" w:rsidRPr="00F66DEB">
        <w:rPr>
          <w:rFonts w:asciiTheme="minorHAnsi" w:hAnsiTheme="minorHAnsi"/>
        </w:rPr>
        <w:t xml:space="preserve"> </w:t>
      </w:r>
    </w:p>
    <w:p w14:paraId="2E8FE07D" w14:textId="77777777" w:rsidR="009852DE" w:rsidRPr="00F66DEB" w:rsidRDefault="009852DE" w:rsidP="00A87630">
      <w:pPr>
        <w:rPr>
          <w:rFonts w:asciiTheme="minorHAnsi" w:hAnsiTheme="minorHAnsi"/>
        </w:rPr>
      </w:pPr>
    </w:p>
    <w:p w14:paraId="60A3DF4B" w14:textId="77777777" w:rsidR="00D804F9" w:rsidRPr="00F66DEB" w:rsidRDefault="009852DE" w:rsidP="00A8763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Name this webpage: index.html</w:t>
      </w:r>
    </w:p>
    <w:p w14:paraId="09BA2FD1" w14:textId="77777777" w:rsidR="004E29A3" w:rsidRPr="00F66DEB" w:rsidRDefault="009852DE" w:rsidP="004E29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2</w:t>
      </w:r>
    </w:p>
    <w:p w14:paraId="46C92A29" w14:textId="77777777" w:rsidR="004E29A3" w:rsidRPr="00F66DEB" w:rsidRDefault="004E29A3" w:rsidP="004E29A3">
      <w:pPr>
        <w:rPr>
          <w:rFonts w:asciiTheme="minorHAnsi" w:hAnsiTheme="minorHAnsi"/>
        </w:rPr>
      </w:pPr>
    </w:p>
    <w:p w14:paraId="2E633A71" w14:textId="296F917F" w:rsidR="00A87630" w:rsidRPr="00F66DEB" w:rsidRDefault="004E29A3" w:rsidP="004E29A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Create a link between </w:t>
      </w:r>
      <w:r w:rsidR="009852DE" w:rsidRPr="00F66DEB">
        <w:rPr>
          <w:rFonts w:asciiTheme="minorHAnsi" w:hAnsiTheme="minorHAnsi"/>
        </w:rPr>
        <w:t>you</w:t>
      </w:r>
      <w:r w:rsidR="0091507E">
        <w:rPr>
          <w:rFonts w:asciiTheme="minorHAnsi" w:hAnsiTheme="minorHAnsi"/>
        </w:rPr>
        <w:t>r</w:t>
      </w:r>
      <w:r w:rsidR="009852DE" w:rsidRPr="00F66DEB">
        <w:rPr>
          <w:rFonts w:asciiTheme="minorHAnsi" w:hAnsiTheme="minorHAnsi"/>
        </w:rPr>
        <w:t xml:space="preserve"> first and second labs</w:t>
      </w:r>
    </w:p>
    <w:p w14:paraId="2FC5C8D5" w14:textId="77777777" w:rsidR="004E29A3" w:rsidRPr="00F66DEB" w:rsidRDefault="004E29A3" w:rsidP="004E29A3">
      <w:pPr>
        <w:rPr>
          <w:rFonts w:asciiTheme="minorHAnsi" w:hAnsiTheme="minorHAnsi"/>
        </w:rPr>
      </w:pPr>
    </w:p>
    <w:p w14:paraId="51B66DAB" w14:textId="77777777" w:rsidR="004E29A3" w:rsidRPr="00F66DEB" w:rsidRDefault="004E29A3" w:rsidP="004E29A3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 the web page ‘Index.html’ a</w:t>
      </w:r>
      <w:r w:rsidR="009852DE" w:rsidRPr="00F66DEB">
        <w:rPr>
          <w:rFonts w:asciiTheme="minorHAnsi" w:hAnsiTheme="minorHAnsi"/>
        </w:rPr>
        <w:t>dd an Anchor tag that links to the URL submitted in ‘Lab 1 – Preparation and Hello World’</w:t>
      </w:r>
    </w:p>
    <w:p w14:paraId="5E9A0E3D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3</w:t>
      </w:r>
    </w:p>
    <w:p w14:paraId="5721212F" w14:textId="77777777" w:rsidR="009852DE" w:rsidRPr="00F66DEB" w:rsidRDefault="009852DE" w:rsidP="009852DE">
      <w:pPr>
        <w:rPr>
          <w:rFonts w:asciiTheme="minorHAnsi" w:hAnsiTheme="minorHAnsi"/>
        </w:rPr>
      </w:pPr>
    </w:p>
    <w:p w14:paraId="2FF9788A" w14:textId="1191B359" w:rsidR="009852DE" w:rsidRPr="00F66DEB" w:rsidRDefault="00BA7308" w:rsidP="005F77A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the </w:t>
      </w:r>
      <w:r w:rsidR="005F77A3">
        <w:rPr>
          <w:rFonts w:asciiTheme="minorHAnsi" w:hAnsiTheme="minorHAnsi"/>
        </w:rPr>
        <w:t>website t</w:t>
      </w:r>
      <w:r w:rsidR="00F11B56">
        <w:rPr>
          <w:rFonts w:asciiTheme="minorHAnsi" w:hAnsiTheme="minorHAnsi"/>
        </w:rPr>
        <w:t>o your</w:t>
      </w:r>
      <w:r w:rsidR="00DD35DE">
        <w:rPr>
          <w:rFonts w:asciiTheme="minorHAnsi" w:hAnsiTheme="minorHAnsi"/>
        </w:rPr>
        <w:t xml:space="preserve"> webserver domain</w:t>
      </w:r>
      <w:r w:rsidR="009852DE" w:rsidRPr="00F66DEB">
        <w:rPr>
          <w:rFonts w:asciiTheme="minorHAnsi" w:hAnsiTheme="minorHAnsi"/>
        </w:rPr>
        <w:t xml:space="preserve">. </w:t>
      </w:r>
    </w:p>
    <w:p w14:paraId="1092176F" w14:textId="77777777" w:rsidR="009852DE" w:rsidRPr="00F66DEB" w:rsidRDefault="009852DE" w:rsidP="009852DE">
      <w:pPr>
        <w:rPr>
          <w:rFonts w:asciiTheme="minorHAnsi" w:hAnsiTheme="minorHAnsi"/>
        </w:rPr>
      </w:pPr>
    </w:p>
    <w:p w14:paraId="4F99B3DF" w14:textId="4052DF0B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 w:rsidR="00E4764B">
        <w:rPr>
          <w:rFonts w:asciiTheme="minorHAnsi" w:hAnsiTheme="minorHAnsi"/>
        </w:rPr>
        <w:t xml:space="preserve"> </w:t>
      </w:r>
      <w:r w:rsidR="00E4764B" w:rsidRPr="00451FD0">
        <w:rPr>
          <w:rFonts w:asciiTheme="minorHAnsi" w:hAnsiTheme="minorHAnsi"/>
        </w:rPr>
        <w:t>using an FTP clie</w:t>
      </w:r>
      <w:r w:rsidR="00E4764B">
        <w:rPr>
          <w:rFonts w:asciiTheme="minorHAnsi" w:hAnsiTheme="minorHAnsi"/>
        </w:rPr>
        <w:t>nt, create a directory called ‘</w:t>
      </w:r>
      <w:r w:rsidR="00E4764B" w:rsidRPr="001C437C">
        <w:rPr>
          <w:rFonts w:asciiTheme="minorHAnsi" w:hAnsiTheme="minorHAnsi"/>
          <w:b/>
        </w:rPr>
        <w:t>/L</w:t>
      </w:r>
      <w:r w:rsidR="00E4764B">
        <w:rPr>
          <w:rFonts w:asciiTheme="minorHAnsi" w:hAnsiTheme="minorHAnsi"/>
          <w:b/>
        </w:rPr>
        <w:t>ab2</w:t>
      </w:r>
      <w:r w:rsidR="00E4764B" w:rsidRPr="001C437C">
        <w:rPr>
          <w:rFonts w:asciiTheme="minorHAnsi" w:hAnsiTheme="minorHAnsi"/>
          <w:b/>
        </w:rPr>
        <w:t>’</w:t>
      </w:r>
      <w:r w:rsidR="00E4764B">
        <w:rPr>
          <w:rFonts w:asciiTheme="minorHAnsi" w:hAnsiTheme="minorHAnsi"/>
        </w:rPr>
        <w:t xml:space="preserve"> under </w:t>
      </w:r>
      <w:r w:rsidR="00E4764B" w:rsidRPr="001C437C">
        <w:rPr>
          <w:rFonts w:asciiTheme="minorHAnsi" w:hAnsiTheme="minorHAnsi"/>
          <w:b/>
        </w:rPr>
        <w:t>‘/public_html/CST8238’</w:t>
      </w:r>
      <w:r w:rsidR="00E4764B"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569654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6041AC59" w14:textId="48EB29B7" w:rsidR="009852DE" w:rsidRPr="00F66DEB" w:rsidRDefault="001D6338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="00677FE6">
        <w:rPr>
          <w:rFonts w:asciiTheme="minorHAnsi" w:hAnsiTheme="minorHAnsi"/>
        </w:rPr>
        <w:t xml:space="preserve"> recommend the FTP client FileZ</w:t>
      </w:r>
      <w:r w:rsidR="009852DE" w:rsidRPr="00F66DEB">
        <w:rPr>
          <w:rFonts w:asciiTheme="minorHAnsi" w:hAnsiTheme="minorHAnsi"/>
        </w:rPr>
        <w:t>illa. The program is provided for free (and open source for those who are interested in such things) by the Mozilla Foundation; the makers of Firefox and Thunderbird.</w:t>
      </w:r>
    </w:p>
    <w:p w14:paraId="527DAFEB" w14:textId="77777777" w:rsidR="009852DE" w:rsidRDefault="009852DE" w:rsidP="009852DE">
      <w:pPr>
        <w:rPr>
          <w:rFonts w:asciiTheme="minorHAnsi" w:hAnsiTheme="minorHAnsi"/>
        </w:rPr>
      </w:pPr>
    </w:p>
    <w:p w14:paraId="228EEBB3" w14:textId="06103320" w:rsidR="00175D3B" w:rsidRPr="00175D3B" w:rsidRDefault="00175D3B" w:rsidP="009852DE">
      <w:pPr>
        <w:rPr>
          <w:rFonts w:asciiTheme="minorHAnsi" w:hAnsiTheme="minorHAnsi"/>
          <w:b/>
        </w:rPr>
      </w:pPr>
    </w:p>
    <w:p w14:paraId="5C05BB0F" w14:textId="10C7F496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 xml:space="preserve">For more information on using FileZilla please navigate to the following material in Blackboard: </w:t>
      </w:r>
      <w:r w:rsidR="00DD35DE">
        <w:rPr>
          <w:rFonts w:asciiTheme="minorHAnsi" w:hAnsiTheme="minorHAnsi"/>
        </w:rPr>
        <w:t>Course</w:t>
      </w:r>
      <w:r w:rsidR="00DD35DE" w:rsidRPr="00F66DEB"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Extra Material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FileZilla Guide (Video)</w:t>
      </w:r>
    </w:p>
    <w:p w14:paraId="3170A72C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4</w:t>
      </w:r>
    </w:p>
    <w:p w14:paraId="49CA0DFD" w14:textId="77777777" w:rsidR="009852DE" w:rsidRPr="00F66DEB" w:rsidRDefault="009852DE" w:rsidP="009852DE">
      <w:pPr>
        <w:rPr>
          <w:rFonts w:asciiTheme="minorHAnsi" w:hAnsiTheme="minorHAnsi"/>
        </w:rPr>
      </w:pPr>
    </w:p>
    <w:p w14:paraId="678775EE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52C40F31" w14:textId="77777777" w:rsidR="009852DE" w:rsidRPr="00F66DEB" w:rsidRDefault="009852DE" w:rsidP="009852DE">
      <w:pPr>
        <w:rPr>
          <w:rFonts w:asciiTheme="minorHAnsi" w:hAnsiTheme="minorHAnsi"/>
        </w:rPr>
      </w:pPr>
    </w:p>
    <w:p w14:paraId="250597C6" w14:textId="0CE5AA72" w:rsidR="00511062" w:rsidRPr="00511062" w:rsidRDefault="00511062" w:rsidP="00511062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/CST8238/Lab2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629C4724" w14:textId="77777777" w:rsidR="00511062" w:rsidRPr="00511062" w:rsidRDefault="00511062" w:rsidP="00511062">
      <w:pPr>
        <w:rPr>
          <w:rFonts w:asciiTheme="minorHAnsi" w:hAnsiTheme="minorHAnsi"/>
          <w:sz w:val="22"/>
        </w:rPr>
      </w:pPr>
    </w:p>
    <w:p w14:paraId="20622378" w14:textId="31156C62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6" w:history="1">
        <w:r w:rsidRPr="000860E7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860E7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ab2/index.html</w:t>
        </w:r>
      </w:hyperlink>
    </w:p>
    <w:p w14:paraId="6FF781F1" w14:textId="77777777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540E21B" w14:textId="56A4CD6E" w:rsidR="00511062" w:rsidRPr="00511062" w:rsidRDefault="00511062" w:rsidP="00511062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>Where ‘rejaul.com’ is the domain name of the Web server, ‘ CST8238/Lab</w:t>
      </w:r>
      <w:r>
        <w:rPr>
          <w:rFonts w:asciiTheme="minorHAnsi" w:hAnsiTheme="minorHAnsi"/>
          <w:sz w:val="22"/>
        </w:rPr>
        <w:t>2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970F6E">
        <w:rPr>
          <w:rFonts w:asciiTheme="minorHAnsi" w:hAnsiTheme="minorHAnsi"/>
          <w:sz w:val="22"/>
        </w:rPr>
        <w:t>under ‘/public_html</w:t>
      </w:r>
      <w:bookmarkStart w:id="4" w:name="_GoBack"/>
      <w:bookmarkEnd w:id="4"/>
      <w:r w:rsidR="00175D3B"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18FA3128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5</w:t>
      </w:r>
    </w:p>
    <w:p w14:paraId="513C89A5" w14:textId="77777777" w:rsidR="009852DE" w:rsidRPr="00F66DEB" w:rsidRDefault="009852DE" w:rsidP="009852DE">
      <w:pPr>
        <w:rPr>
          <w:rFonts w:asciiTheme="minorHAnsi" w:hAnsiTheme="minorHAnsi"/>
        </w:rPr>
      </w:pPr>
    </w:p>
    <w:p w14:paraId="491375A9" w14:textId="00AC2B79" w:rsidR="00677FE6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have confirmed that you</w:t>
      </w:r>
      <w:r w:rsidR="00677FE6">
        <w:rPr>
          <w:rFonts w:asciiTheme="minorHAnsi" w:hAnsiTheme="minorHAnsi"/>
        </w:rPr>
        <w:t>r</w:t>
      </w:r>
      <w:r w:rsidRPr="00F66DEB">
        <w:rPr>
          <w:rFonts w:asciiTheme="minorHAnsi" w:hAnsiTheme="minorHAnsi"/>
        </w:rPr>
        <w:t xml:space="preserve"> webpage is available online, you are ready to hand in your lab.</w:t>
      </w:r>
      <w:r w:rsidRPr="00F66DEB">
        <w:rPr>
          <w:rFonts w:asciiTheme="minorHAnsi" w:hAnsiTheme="minorHAnsi"/>
        </w:rPr>
        <w:br/>
      </w:r>
      <w:r w:rsidRPr="00F66DEB">
        <w:rPr>
          <w:rFonts w:asciiTheme="minorHAnsi" w:hAnsiTheme="minorHAnsi"/>
        </w:rPr>
        <w:br/>
        <w:t xml:space="preserve">To hand in your lab go to Blackboard and navigate to </w:t>
      </w:r>
      <w:r w:rsidR="007637EB">
        <w:rPr>
          <w:rFonts w:asciiTheme="minorHAnsi" w:hAnsiTheme="minorHAnsi"/>
        </w:rPr>
        <w:t xml:space="preserve">Course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Labs</w:t>
      </w:r>
      <w:r w:rsidR="00677FE6">
        <w:rPr>
          <w:rFonts w:asciiTheme="minorHAnsi" w:hAnsiTheme="minorHAnsi"/>
        </w:rPr>
        <w:t>.</w:t>
      </w:r>
      <w:r w:rsidRPr="00F66DEB">
        <w:rPr>
          <w:rFonts w:asciiTheme="minorHAnsi" w:hAnsiTheme="minorHAnsi"/>
        </w:rPr>
        <w:t xml:space="preserve"> </w:t>
      </w:r>
    </w:p>
    <w:p w14:paraId="1A796F09" w14:textId="5716E5EB" w:rsidR="009852DE" w:rsidRPr="00F66DEB" w:rsidRDefault="00677FE6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>Then</w:t>
      </w:r>
      <w:r w:rsidR="009852DE" w:rsidRPr="00F66DEB">
        <w:rPr>
          <w:rFonts w:asciiTheme="minorHAnsi" w:hAnsiTheme="minorHAnsi"/>
        </w:rPr>
        <w:t xml:space="preserve"> click on ‘Lab 2 – Create an Ugly Website’ link.</w:t>
      </w:r>
    </w:p>
    <w:p w14:paraId="3FA57BEB" w14:textId="77777777" w:rsidR="009852DE" w:rsidRPr="00F66DEB" w:rsidRDefault="009852DE" w:rsidP="009852DE">
      <w:pPr>
        <w:rPr>
          <w:rFonts w:asciiTheme="minorHAnsi" w:hAnsiTheme="minorHAnsi"/>
        </w:rPr>
      </w:pPr>
    </w:p>
    <w:p w14:paraId="4A8FC36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Under “Assignment Materials”, in the Submission text box write out the following Information:</w:t>
      </w:r>
    </w:p>
    <w:p w14:paraId="084943BB" w14:textId="77777777" w:rsidR="009852DE" w:rsidRPr="00F66DEB" w:rsidRDefault="009852DE" w:rsidP="009852DE">
      <w:pPr>
        <w:rPr>
          <w:rFonts w:asciiTheme="minorHAnsi" w:hAnsiTheme="minorHAnsi"/>
        </w:rPr>
      </w:pPr>
    </w:p>
    <w:p w14:paraId="7DB81E91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Student Number</w:t>
      </w:r>
    </w:p>
    <w:p w14:paraId="1B79A560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First Name</w:t>
      </w:r>
    </w:p>
    <w:p w14:paraId="24CA21BA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Last Name</w:t>
      </w:r>
    </w:p>
    <w:p w14:paraId="3ED95E0D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The URL, or hyperlink, prepared in Task 4</w:t>
      </w:r>
    </w:p>
    <w:p w14:paraId="33F9F7CF" w14:textId="77777777" w:rsidR="009852DE" w:rsidRPr="00F66DEB" w:rsidRDefault="009852DE" w:rsidP="009852DE">
      <w:pPr>
        <w:rPr>
          <w:rFonts w:asciiTheme="minorHAnsi" w:hAnsiTheme="minorHAnsi"/>
        </w:rPr>
      </w:pPr>
    </w:p>
    <w:p w14:paraId="247F4941" w14:textId="77777777" w:rsidR="00677FE6" w:rsidRDefault="00677FE6" w:rsidP="009852DE">
      <w:pPr>
        <w:rPr>
          <w:rFonts w:asciiTheme="minorHAnsi" w:hAnsiTheme="minorHAnsi"/>
        </w:rPr>
      </w:pPr>
    </w:p>
    <w:p w14:paraId="331D669B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09F62A18" w14:textId="77777777" w:rsidR="009852DE" w:rsidRPr="00F66DEB" w:rsidRDefault="009852DE" w:rsidP="009852DE">
      <w:pPr>
        <w:rPr>
          <w:rFonts w:asciiTheme="minorHAnsi" w:hAnsiTheme="minorHAnsi"/>
        </w:rPr>
      </w:pPr>
    </w:p>
    <w:p w14:paraId="43B98FC5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  <w:b/>
        </w:rPr>
        <w:t>IMPORTANT NOTE</w:t>
      </w:r>
      <w:r w:rsidRPr="00F66DEB">
        <w:rPr>
          <w:rFonts w:asciiTheme="minorHAnsi" w:hAnsiTheme="minorHAnsi"/>
        </w:rPr>
        <w:t xml:space="preserve">: </w:t>
      </w:r>
    </w:p>
    <w:p w14:paraId="40CD431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1D94CB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57389468" w14:textId="77777777" w:rsidR="008F448A" w:rsidRDefault="008F448A" w:rsidP="009852DE">
      <w:pPr>
        <w:rPr>
          <w:rFonts w:asciiTheme="minorHAnsi" w:hAnsiTheme="minorHAnsi"/>
          <w:b/>
        </w:rPr>
      </w:pPr>
    </w:p>
    <w:p w14:paraId="705CA6D5" w14:textId="77777777" w:rsidR="009852DE" w:rsidRPr="00F66DEB" w:rsidRDefault="009852DE" w:rsidP="009852DE">
      <w:pPr>
        <w:rPr>
          <w:rFonts w:asciiTheme="minorHAnsi" w:hAnsiTheme="minorHAnsi"/>
          <w:b/>
        </w:rPr>
      </w:pPr>
      <w:r w:rsidRPr="00F66DEB">
        <w:rPr>
          <w:rFonts w:asciiTheme="minorHAnsi" w:hAnsiTheme="minorHAnsi"/>
          <w:b/>
        </w:rPr>
        <w:lastRenderedPageBreak/>
        <w:t>IMPORTANT NOTE:</w:t>
      </w:r>
    </w:p>
    <w:p w14:paraId="2D792E45" w14:textId="77777777" w:rsidR="004D6018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F66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57E8A"/>
    <w:rsid w:val="00070279"/>
    <w:rsid w:val="00095A50"/>
    <w:rsid w:val="00121BF7"/>
    <w:rsid w:val="00124CA3"/>
    <w:rsid w:val="0014454B"/>
    <w:rsid w:val="00175D3B"/>
    <w:rsid w:val="001D6338"/>
    <w:rsid w:val="0026761F"/>
    <w:rsid w:val="002E4523"/>
    <w:rsid w:val="002F124E"/>
    <w:rsid w:val="003207F6"/>
    <w:rsid w:val="00382179"/>
    <w:rsid w:val="0042093E"/>
    <w:rsid w:val="00447D70"/>
    <w:rsid w:val="004D6018"/>
    <w:rsid w:val="004E29A3"/>
    <w:rsid w:val="00511062"/>
    <w:rsid w:val="00561E49"/>
    <w:rsid w:val="005D7B1A"/>
    <w:rsid w:val="005F77A3"/>
    <w:rsid w:val="00602D1A"/>
    <w:rsid w:val="00626637"/>
    <w:rsid w:val="00677FE6"/>
    <w:rsid w:val="006E6F99"/>
    <w:rsid w:val="00725580"/>
    <w:rsid w:val="007454B9"/>
    <w:rsid w:val="007637EB"/>
    <w:rsid w:val="007C5D22"/>
    <w:rsid w:val="00805C7B"/>
    <w:rsid w:val="008332D2"/>
    <w:rsid w:val="0084060A"/>
    <w:rsid w:val="008531A4"/>
    <w:rsid w:val="00857CED"/>
    <w:rsid w:val="008D4DEE"/>
    <w:rsid w:val="008F448A"/>
    <w:rsid w:val="0091507E"/>
    <w:rsid w:val="00952BD2"/>
    <w:rsid w:val="00970F6E"/>
    <w:rsid w:val="009852DE"/>
    <w:rsid w:val="009C1E4C"/>
    <w:rsid w:val="00A87630"/>
    <w:rsid w:val="00BA7308"/>
    <w:rsid w:val="00BE65E1"/>
    <w:rsid w:val="00C14B90"/>
    <w:rsid w:val="00CA216A"/>
    <w:rsid w:val="00CE6622"/>
    <w:rsid w:val="00D804F9"/>
    <w:rsid w:val="00D85BB7"/>
    <w:rsid w:val="00DD35DE"/>
    <w:rsid w:val="00DF4155"/>
    <w:rsid w:val="00E4764B"/>
    <w:rsid w:val="00E848D1"/>
    <w:rsid w:val="00F11B56"/>
    <w:rsid w:val="00F26EDD"/>
    <w:rsid w:val="00F6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84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jaul.com/CST8238/Lab2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DC92E695.dotm</Template>
  <TotalTime>1228</TotalTime>
  <Pages>4</Pages>
  <Words>600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Chowdhury, Rejaul</cp:lastModifiedBy>
  <cp:revision>39</cp:revision>
  <dcterms:created xsi:type="dcterms:W3CDTF">2010-09-08T16:18:00Z</dcterms:created>
  <dcterms:modified xsi:type="dcterms:W3CDTF">2016-09-06T19:23:00Z</dcterms:modified>
</cp:coreProperties>
</file>