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38" w:rsidRPr="00123648" w:rsidRDefault="0058225D">
      <w:pPr>
        <w:rPr>
          <w:rFonts w:ascii="Georgia" w:hAnsi="Georgia" w:cs="Times New Roman"/>
          <w:b/>
          <w:sz w:val="18"/>
          <w:lang w:val="en-CA"/>
        </w:rPr>
      </w:pPr>
      <w:r w:rsidRPr="00A8050D">
        <w:rPr>
          <w:rFonts w:ascii="Georgia" w:hAnsi="Georgia" w:cs="Times New Roman"/>
          <w:b/>
          <w:noProof/>
          <w:sz w:val="52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792E4" wp14:editId="132AFEC9">
                <wp:simplePos x="0" y="0"/>
                <wp:positionH relativeFrom="column">
                  <wp:posOffset>2871579</wp:posOffset>
                </wp:positionH>
                <wp:positionV relativeFrom="paragraph">
                  <wp:posOffset>128270</wp:posOffset>
                </wp:positionV>
                <wp:extent cx="5610" cy="319759"/>
                <wp:effectExtent l="0" t="0" r="3302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3197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3BFE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pt,10.1pt" to="226.5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" strokecolor="#4472c4 [3208]" strokeweight="1.5pt">
                <v:stroke joinstyle="miter"/>
              </v:line>
            </w:pict>
          </mc:Fallback>
        </mc:AlternateContent>
      </w:r>
      <w:r w:rsidR="00F93438" w:rsidRPr="00A8050D">
        <w:rPr>
          <w:rFonts w:ascii="Georgia" w:hAnsi="Georgia" w:cs="Times New Roman"/>
          <w:b/>
          <w:sz w:val="52"/>
          <w:lang w:val="en-CA"/>
        </w:rPr>
        <w:t>N</w:t>
      </w:r>
      <w:r w:rsidR="00F93438" w:rsidRPr="00A8050D">
        <w:rPr>
          <w:rFonts w:ascii="Georgia" w:hAnsi="Georgia" w:cs="Times New Roman"/>
          <w:sz w:val="52"/>
          <w:lang w:val="en-CA"/>
        </w:rPr>
        <w:t xml:space="preserve">athan </w:t>
      </w:r>
      <w:r w:rsidR="00F93438" w:rsidRPr="00A8050D">
        <w:rPr>
          <w:rFonts w:ascii="Georgia" w:hAnsi="Georgia" w:cs="Times New Roman"/>
          <w:b/>
          <w:sz w:val="52"/>
          <w:lang w:val="en-CA"/>
        </w:rPr>
        <w:t>M</w:t>
      </w:r>
      <w:r w:rsidR="00F93438" w:rsidRPr="00A8050D">
        <w:rPr>
          <w:rFonts w:ascii="Georgia" w:hAnsi="Georgia" w:cs="Times New Roman"/>
          <w:sz w:val="52"/>
          <w:lang w:val="en-CA"/>
        </w:rPr>
        <w:t xml:space="preserve">. </w:t>
      </w:r>
      <w:r w:rsidR="00F93438" w:rsidRPr="00A8050D">
        <w:rPr>
          <w:rFonts w:ascii="Georgia" w:hAnsi="Georgia" w:cs="Times New Roman"/>
          <w:b/>
          <w:sz w:val="52"/>
          <w:lang w:val="en-CA"/>
        </w:rPr>
        <w:t>A</w:t>
      </w:r>
      <w:r w:rsidR="00F93438" w:rsidRPr="00A8050D">
        <w:rPr>
          <w:rFonts w:ascii="Georgia" w:hAnsi="Georgia" w:cs="Times New Roman"/>
          <w:sz w:val="52"/>
          <w:lang w:val="en-CA"/>
        </w:rPr>
        <w:t>bbey</w:t>
      </w:r>
      <w:r w:rsidR="00F93438" w:rsidRPr="00F93438">
        <w:rPr>
          <w:rFonts w:ascii="Georgia" w:hAnsi="Georgia" w:cs="Times New Roman"/>
          <w:sz w:val="48"/>
          <w:lang w:val="en-CA"/>
        </w:rPr>
        <w:tab/>
      </w:r>
      <w:r w:rsidR="00F93438" w:rsidRPr="00123648">
        <w:rPr>
          <w:rFonts w:ascii="Georgia" w:hAnsi="Georgia" w:cs="Times New Roman"/>
          <w:sz w:val="20"/>
          <w:szCs w:val="20"/>
          <w:lang w:val="en-CA"/>
        </w:rPr>
        <w:t xml:space="preserve">  </w:t>
      </w:r>
      <w:r w:rsidR="00123648" w:rsidRPr="00123648">
        <w:rPr>
          <w:rFonts w:ascii="Georgia" w:hAnsi="Georgia" w:cs="Times New Roman"/>
          <w:sz w:val="20"/>
          <w:szCs w:val="20"/>
          <w:lang w:val="en-CA"/>
        </w:rPr>
        <w:t xml:space="preserve"> </w:t>
      </w:r>
      <w:r w:rsidR="00FF3330">
        <w:rPr>
          <w:rFonts w:ascii="Georgia" w:hAnsi="Georgia" w:cs="Times New Roman"/>
          <w:sz w:val="20"/>
          <w:szCs w:val="20"/>
          <w:lang w:val="en-CA"/>
        </w:rPr>
        <w:t xml:space="preserve">     </w:t>
      </w:r>
      <w:r w:rsidR="00123648" w:rsidRPr="00123648">
        <w:rPr>
          <w:rFonts w:ascii="Arial" w:hAnsi="Arial" w:cs="Arial"/>
          <w:sz w:val="20"/>
          <w:szCs w:val="20"/>
          <w:lang w:val="en-CA"/>
        </w:rPr>
        <w:t>abb</w:t>
      </w:r>
      <w:bookmarkStart w:id="0" w:name="_GoBack"/>
      <w:bookmarkEnd w:id="0"/>
      <w:r w:rsidR="00123648" w:rsidRPr="00123648">
        <w:rPr>
          <w:rFonts w:ascii="Arial" w:hAnsi="Arial" w:cs="Arial"/>
          <w:sz w:val="20"/>
          <w:szCs w:val="20"/>
          <w:lang w:val="en-CA"/>
        </w:rPr>
        <w:t>e0006@algonquinlive.com</w:t>
      </w:r>
      <w:r w:rsidR="00F93438" w:rsidRPr="00123648">
        <w:rPr>
          <w:rFonts w:ascii="Arial" w:hAnsi="Arial" w:cs="Arial"/>
          <w:sz w:val="20"/>
          <w:szCs w:val="20"/>
          <w:lang w:val="en-CA"/>
        </w:rPr>
        <w:t xml:space="preserve"> </w:t>
      </w:r>
      <w:r w:rsidR="00FF3330">
        <w:rPr>
          <w:rFonts w:ascii="Arial" w:hAnsi="Arial" w:cs="Arial"/>
          <w:sz w:val="20"/>
          <w:szCs w:val="20"/>
          <w:lang w:val="en-CA"/>
        </w:rPr>
        <w:t xml:space="preserve"> </w:t>
      </w:r>
      <w:r w:rsidR="00F93438" w:rsidRPr="00123648">
        <w:rPr>
          <w:rFonts w:ascii="Arial" w:hAnsi="Arial" w:cs="Arial"/>
          <w:sz w:val="20"/>
          <w:szCs w:val="20"/>
          <w:lang w:val="en-CA"/>
        </w:rPr>
        <w:t>|</w:t>
      </w:r>
      <w:r w:rsidR="00FF3330">
        <w:rPr>
          <w:rFonts w:ascii="Arial" w:hAnsi="Arial" w:cs="Arial"/>
          <w:sz w:val="20"/>
          <w:szCs w:val="20"/>
          <w:lang w:val="en-CA"/>
        </w:rPr>
        <w:t xml:space="preserve"> </w:t>
      </w:r>
      <w:r w:rsidR="00F93438" w:rsidRPr="00123648">
        <w:rPr>
          <w:rFonts w:ascii="Arial" w:hAnsi="Arial" w:cs="Arial"/>
          <w:sz w:val="20"/>
          <w:szCs w:val="20"/>
          <w:lang w:val="en-CA"/>
        </w:rPr>
        <w:t xml:space="preserve"> (613) 697 – 0017</w:t>
      </w:r>
    </w:p>
    <w:p w:rsidR="00F93438" w:rsidRDefault="0058225D">
      <w:pPr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C733D" wp14:editId="657DBBA2">
                <wp:simplePos x="0" y="0"/>
                <wp:positionH relativeFrom="column">
                  <wp:posOffset>-5080</wp:posOffset>
                </wp:positionH>
                <wp:positionV relativeFrom="paragraph">
                  <wp:posOffset>72394</wp:posOffset>
                </wp:positionV>
                <wp:extent cx="5957570" cy="10795"/>
                <wp:effectExtent l="0" t="0" r="2413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5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77CC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5.7pt" to="468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" strokecolor="#4472c4 [3208]" strokeweight="1.5pt">
                <v:stroke joinstyle="miter"/>
              </v:line>
            </w:pict>
          </mc:Fallback>
        </mc:AlternateContent>
      </w:r>
    </w:p>
    <w:p w:rsidR="003D28E9" w:rsidRPr="003D28E9" w:rsidRDefault="003D28E9">
      <w:pPr>
        <w:rPr>
          <w:rFonts w:ascii="Times New Roman" w:hAnsi="Times New Roman" w:cs="Times New Roman"/>
          <w:b/>
          <w:sz w:val="10"/>
          <w:lang w:val="en-CA"/>
        </w:rPr>
      </w:pPr>
    </w:p>
    <w:p w:rsidR="00DA11F8" w:rsidRDefault="00DA11F8">
      <w:pPr>
        <w:rPr>
          <w:rFonts w:ascii="Times New Roman" w:hAnsi="Times New Roman" w:cs="Times New Roman"/>
          <w:b/>
          <w:sz w:val="24"/>
          <w:lang w:val="en-CA"/>
        </w:rPr>
      </w:pPr>
      <w:r w:rsidRPr="003D28E9">
        <w:rPr>
          <w:rFonts w:ascii="Times New Roman" w:hAnsi="Times New Roman" w:cs="Times New Roman"/>
          <w:b/>
          <w:sz w:val="24"/>
          <w:lang w:val="en-CA"/>
        </w:rPr>
        <w:t>EDUCATION</w:t>
      </w:r>
    </w:p>
    <w:p w:rsidR="003D28E9" w:rsidRPr="003D28E9" w:rsidRDefault="003D28E9">
      <w:pPr>
        <w:rPr>
          <w:rFonts w:ascii="Times New Roman" w:hAnsi="Times New Roman" w:cs="Times New Roman"/>
          <w:b/>
          <w:sz w:val="6"/>
          <w:lang w:val="en-CA"/>
        </w:rPr>
      </w:pPr>
    </w:p>
    <w:p w:rsidR="00DA11F8" w:rsidRDefault="00FF3330" w:rsidP="00CF35E0">
      <w:pPr>
        <w:ind w:firstLine="720"/>
        <w:rPr>
          <w:rFonts w:ascii="Times New Roman" w:hAnsi="Times New Roman" w:cs="Times New Roman"/>
          <w:sz w:val="24"/>
          <w:lang w:val="en-CA"/>
        </w:rPr>
      </w:pPr>
      <w:hyperlink r:id="rId7" w:history="1">
        <w:r w:rsidR="00DA11F8" w:rsidRPr="00DA11F8">
          <w:rPr>
            <w:rStyle w:val="Hyperlink"/>
            <w:rFonts w:ascii="Times New Roman" w:hAnsi="Times New Roman" w:cs="Times New Roman"/>
            <w:sz w:val="24"/>
            <w:lang w:val="en-CA"/>
          </w:rPr>
          <w:t>Computer Engineering Technology – Co</w:t>
        </w:r>
        <w:r w:rsidR="007576BD">
          <w:rPr>
            <w:rStyle w:val="Hyperlink"/>
            <w:rFonts w:ascii="Times New Roman" w:hAnsi="Times New Roman" w:cs="Times New Roman"/>
            <w:sz w:val="24"/>
            <w:lang w:val="en-CA"/>
          </w:rPr>
          <w:t>mputer</w:t>
        </w:r>
        <w:r w:rsidR="00DA11F8" w:rsidRPr="00DA11F8">
          <w:rPr>
            <w:rStyle w:val="Hyperlink"/>
            <w:rFonts w:ascii="Times New Roman" w:hAnsi="Times New Roman" w:cs="Times New Roman"/>
            <w:sz w:val="24"/>
            <w:lang w:val="en-CA"/>
          </w:rPr>
          <w:t xml:space="preserve"> Science</w:t>
        </w:r>
      </w:hyperlink>
      <w:r w:rsidR="003D28E9">
        <w:rPr>
          <w:rFonts w:ascii="Times New Roman" w:hAnsi="Times New Roman" w:cs="Times New Roman"/>
          <w:sz w:val="24"/>
          <w:lang w:val="en-CA"/>
        </w:rPr>
        <w:t xml:space="preserve">         </w:t>
      </w:r>
      <w:r w:rsidR="00DA11F8">
        <w:rPr>
          <w:rFonts w:ascii="Times New Roman" w:hAnsi="Times New Roman" w:cs="Times New Roman"/>
          <w:sz w:val="24"/>
          <w:lang w:val="en-CA"/>
        </w:rPr>
        <w:t>Sept. 2015 – Present</w:t>
      </w:r>
    </w:p>
    <w:p w:rsidR="00DA11F8" w:rsidRDefault="00DA11F8" w:rsidP="003D28E9">
      <w:pPr>
        <w:ind w:firstLine="72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Algonquin College, Ottawa ON</w:t>
      </w:r>
    </w:p>
    <w:p w:rsidR="00DA11F8" w:rsidRDefault="00DA11F8" w:rsidP="00D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Dean’s Honour List </w:t>
      </w:r>
      <w:r w:rsidR="00123648">
        <w:rPr>
          <w:rFonts w:ascii="Times New Roman" w:hAnsi="Times New Roman" w:cs="Times New Roman"/>
          <w:sz w:val="24"/>
          <w:lang w:val="en-CA"/>
        </w:rPr>
        <w:t>Every Semester</w:t>
      </w:r>
    </w:p>
    <w:p w:rsidR="007F77ED" w:rsidRDefault="007F77ED" w:rsidP="00D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Elected Class Representative</w:t>
      </w:r>
    </w:p>
    <w:p w:rsidR="00DA11F8" w:rsidRDefault="00F75276" w:rsidP="00DA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CGPA 3.54 / 4.0</w:t>
      </w:r>
    </w:p>
    <w:p w:rsidR="00F93438" w:rsidRDefault="00F93438" w:rsidP="00DA11F8">
      <w:pPr>
        <w:rPr>
          <w:rFonts w:ascii="Times New Roman" w:hAnsi="Times New Roman" w:cs="Times New Roman"/>
          <w:sz w:val="24"/>
          <w:lang w:val="en-CA"/>
        </w:rPr>
      </w:pPr>
    </w:p>
    <w:p w:rsidR="00DA11F8" w:rsidRDefault="00FF3330" w:rsidP="003D28E9">
      <w:pPr>
        <w:ind w:firstLine="720"/>
        <w:rPr>
          <w:rFonts w:ascii="Times New Roman" w:hAnsi="Times New Roman" w:cs="Times New Roman"/>
          <w:sz w:val="24"/>
          <w:lang w:val="en-CA"/>
        </w:rPr>
      </w:pPr>
      <w:hyperlink r:id="rId8" w:history="1">
        <w:r w:rsidR="00DA11F8" w:rsidRPr="00DA11F8">
          <w:rPr>
            <w:rStyle w:val="Hyperlink"/>
            <w:rFonts w:ascii="Times New Roman" w:hAnsi="Times New Roman" w:cs="Times New Roman"/>
            <w:sz w:val="24"/>
            <w:lang w:val="en-CA"/>
          </w:rPr>
          <w:t>Developmental Services Worker</w:t>
        </w:r>
      </w:hyperlink>
      <w:r w:rsidR="003D28E9">
        <w:rPr>
          <w:rFonts w:ascii="Times New Roman" w:hAnsi="Times New Roman" w:cs="Times New Roman"/>
          <w:sz w:val="24"/>
          <w:lang w:val="en-CA"/>
        </w:rPr>
        <w:tab/>
      </w:r>
      <w:r w:rsidR="003D28E9">
        <w:rPr>
          <w:rFonts w:ascii="Times New Roman" w:hAnsi="Times New Roman" w:cs="Times New Roman"/>
          <w:sz w:val="24"/>
          <w:lang w:val="en-CA"/>
        </w:rPr>
        <w:tab/>
      </w:r>
      <w:r w:rsidR="003D28E9">
        <w:rPr>
          <w:rFonts w:ascii="Times New Roman" w:hAnsi="Times New Roman" w:cs="Times New Roman"/>
          <w:sz w:val="24"/>
          <w:lang w:val="en-CA"/>
        </w:rPr>
        <w:tab/>
      </w:r>
      <w:r w:rsidR="003D28E9">
        <w:rPr>
          <w:rFonts w:ascii="Times New Roman" w:hAnsi="Times New Roman" w:cs="Times New Roman"/>
          <w:sz w:val="24"/>
          <w:lang w:val="en-CA"/>
        </w:rPr>
        <w:tab/>
        <w:t xml:space="preserve">       </w:t>
      </w:r>
      <w:r w:rsidR="00DA11F8">
        <w:rPr>
          <w:rFonts w:ascii="Times New Roman" w:hAnsi="Times New Roman" w:cs="Times New Roman"/>
          <w:sz w:val="24"/>
          <w:lang w:val="en-CA"/>
        </w:rPr>
        <w:t>Sept. 2007 – Apr. 2009</w:t>
      </w:r>
    </w:p>
    <w:p w:rsidR="00DA11F8" w:rsidRDefault="00DA11F8" w:rsidP="003D28E9">
      <w:pPr>
        <w:ind w:firstLine="72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Algonquin College, Ottawa ON</w:t>
      </w:r>
    </w:p>
    <w:p w:rsidR="0019494D" w:rsidRDefault="0019494D" w:rsidP="00DA11F8">
      <w:pPr>
        <w:rPr>
          <w:rFonts w:ascii="Times New Roman" w:hAnsi="Times New Roman" w:cs="Times New Roman"/>
          <w:sz w:val="24"/>
          <w:lang w:val="en-CA"/>
        </w:rPr>
      </w:pPr>
    </w:p>
    <w:p w:rsidR="0019494D" w:rsidRDefault="003D28E9" w:rsidP="00DA11F8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3FDFE" wp14:editId="0423CBB3">
                <wp:simplePos x="0" y="0"/>
                <wp:positionH relativeFrom="margin">
                  <wp:align>left</wp:align>
                </wp:positionH>
                <wp:positionV relativeFrom="paragraph">
                  <wp:posOffset>52604</wp:posOffset>
                </wp:positionV>
                <wp:extent cx="5957570" cy="10795"/>
                <wp:effectExtent l="0" t="0" r="2413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5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5D619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15pt" to="469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3D28E9" w:rsidRPr="007F77ED" w:rsidRDefault="003D28E9" w:rsidP="00DA11F8">
      <w:pPr>
        <w:rPr>
          <w:rFonts w:ascii="Times New Roman" w:hAnsi="Times New Roman" w:cs="Times New Roman"/>
          <w:b/>
          <w:sz w:val="8"/>
          <w:lang w:val="en-CA"/>
        </w:rPr>
      </w:pPr>
    </w:p>
    <w:p w:rsidR="0019494D" w:rsidRDefault="00B7251D" w:rsidP="00DA11F8">
      <w:pPr>
        <w:rPr>
          <w:rFonts w:ascii="Times New Roman" w:hAnsi="Times New Roman" w:cs="Times New Roman"/>
          <w:b/>
          <w:sz w:val="24"/>
          <w:lang w:val="en-CA"/>
        </w:rPr>
      </w:pPr>
      <w:r w:rsidRPr="009D707B"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56C018" wp14:editId="34145A59">
                <wp:simplePos x="0" y="0"/>
                <wp:positionH relativeFrom="column">
                  <wp:posOffset>2894131</wp:posOffset>
                </wp:positionH>
                <wp:positionV relativeFrom="paragraph">
                  <wp:posOffset>208810</wp:posOffset>
                </wp:positionV>
                <wp:extent cx="2989580" cy="1404620"/>
                <wp:effectExtent l="0" t="0" r="127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07B" w:rsidRPr="003D28E9" w:rsidRDefault="009D707B" w:rsidP="009D70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lang w:val="en-CA"/>
                              </w:rPr>
                            </w:pPr>
                          </w:p>
                          <w:p w:rsidR="009D707B" w:rsidRPr="00CF35E0" w:rsidRDefault="009D707B" w:rsidP="00CF35E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CA"/>
                              </w:rPr>
                            </w:pPr>
                            <w:r w:rsidRPr="00CF35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CA"/>
                              </w:rPr>
                              <w:t>Database</w:t>
                            </w:r>
                          </w:p>
                          <w:p w:rsidR="009D707B" w:rsidRPr="00CF35E0" w:rsidRDefault="009D707B" w:rsidP="00CF35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proofErr w:type="spellStart"/>
                            <w:r w:rsidRPr="00CF35E0"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PostGres</w:t>
                            </w:r>
                            <w:proofErr w:type="spellEnd"/>
                            <w:r w:rsidRPr="00CF35E0"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 xml:space="preserve"> SQL</w:t>
                            </w:r>
                          </w:p>
                          <w:p w:rsidR="009D707B" w:rsidRDefault="009D707B" w:rsidP="009D707B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</w:p>
                          <w:p w:rsidR="009D707B" w:rsidRDefault="009D707B" w:rsidP="009D707B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</w:p>
                          <w:p w:rsidR="009D707B" w:rsidRPr="00CF35E0" w:rsidRDefault="009D707B" w:rsidP="00CF35E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CA"/>
                              </w:rPr>
                            </w:pPr>
                            <w:r w:rsidRPr="00CF35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CA"/>
                              </w:rPr>
                              <w:t>Networking</w:t>
                            </w:r>
                          </w:p>
                          <w:p w:rsidR="009D707B" w:rsidRPr="00CF35E0" w:rsidRDefault="009D707B" w:rsidP="00CF35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 w:rsidRPr="00CF35E0"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Troubleshooting Network Issues</w:t>
                            </w:r>
                          </w:p>
                          <w:p w:rsidR="009D707B" w:rsidRPr="00CF35E0" w:rsidRDefault="009D707B" w:rsidP="00CF35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 w:rsidRPr="00CF35E0"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Packet Tracer</w:t>
                            </w:r>
                          </w:p>
                          <w:p w:rsidR="009D707B" w:rsidRDefault="009D707B" w:rsidP="00CF35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 w:rsidRPr="00CF35E0"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Setting up Local Networks</w:t>
                            </w:r>
                          </w:p>
                          <w:p w:rsidR="009D707B" w:rsidRPr="00C53143" w:rsidRDefault="00C53143" w:rsidP="00C5314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Configuring Modems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6C0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9pt;margin-top:16.45pt;width:235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" stroked="f">
                <v:textbox style="mso-fit-shape-to-text:t">
                  <w:txbxContent>
                    <w:p w:rsidR="009D707B" w:rsidRPr="003D28E9" w:rsidRDefault="009D707B" w:rsidP="009D707B">
                      <w:pPr>
                        <w:rPr>
                          <w:rFonts w:ascii="Times New Roman" w:hAnsi="Times New Roman" w:cs="Times New Roman"/>
                          <w:b/>
                          <w:sz w:val="6"/>
                          <w:lang w:val="en-CA"/>
                        </w:rPr>
                      </w:pPr>
                    </w:p>
                    <w:p w:rsidR="009D707B" w:rsidRPr="00CF35E0" w:rsidRDefault="009D707B" w:rsidP="00CF35E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lang w:val="en-CA"/>
                        </w:rPr>
                      </w:pPr>
                      <w:r w:rsidRPr="00CF35E0">
                        <w:rPr>
                          <w:rFonts w:ascii="Times New Roman" w:hAnsi="Times New Roman" w:cs="Times New Roman"/>
                          <w:b/>
                          <w:sz w:val="24"/>
                          <w:lang w:val="en-CA"/>
                        </w:rPr>
                        <w:t>Database</w:t>
                      </w:r>
                    </w:p>
                    <w:p w:rsidR="009D707B" w:rsidRPr="00CF35E0" w:rsidRDefault="009D707B" w:rsidP="00CF35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proofErr w:type="spellStart"/>
                      <w:r w:rsidRPr="00CF35E0"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PostGres</w:t>
                      </w:r>
                      <w:proofErr w:type="spellEnd"/>
                      <w:r w:rsidRPr="00CF35E0"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 xml:space="preserve"> SQL</w:t>
                      </w:r>
                    </w:p>
                    <w:p w:rsidR="009D707B" w:rsidRDefault="009D707B" w:rsidP="009D707B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</w:p>
                    <w:p w:rsidR="009D707B" w:rsidRDefault="009D707B" w:rsidP="009D707B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</w:p>
                    <w:p w:rsidR="009D707B" w:rsidRPr="00CF35E0" w:rsidRDefault="009D707B" w:rsidP="00CF35E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lang w:val="en-CA"/>
                        </w:rPr>
                      </w:pPr>
                      <w:r w:rsidRPr="00CF35E0">
                        <w:rPr>
                          <w:rFonts w:ascii="Times New Roman" w:hAnsi="Times New Roman" w:cs="Times New Roman"/>
                          <w:b/>
                          <w:sz w:val="24"/>
                          <w:lang w:val="en-CA"/>
                        </w:rPr>
                        <w:t>Networking</w:t>
                      </w:r>
                    </w:p>
                    <w:p w:rsidR="009D707B" w:rsidRPr="00CF35E0" w:rsidRDefault="009D707B" w:rsidP="00CF35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 w:rsidRPr="00CF35E0"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Troubleshooting Network Issues</w:t>
                      </w:r>
                    </w:p>
                    <w:p w:rsidR="009D707B" w:rsidRPr="00CF35E0" w:rsidRDefault="009D707B" w:rsidP="00CF35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 w:rsidRPr="00CF35E0"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Packet Tracer</w:t>
                      </w:r>
                    </w:p>
                    <w:p w:rsidR="009D707B" w:rsidRDefault="009D707B" w:rsidP="00CF35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 w:rsidRPr="00CF35E0"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Setting up Local Networks</w:t>
                      </w:r>
                    </w:p>
                    <w:p w:rsidR="009D707B" w:rsidRPr="00C53143" w:rsidRDefault="00C53143" w:rsidP="00C5314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Configuring Modems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0975"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255A6B" wp14:editId="1E0A9F81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36068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1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975" w:rsidRPr="009D707B" w:rsidRDefault="00900975" w:rsidP="009009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CA"/>
                              </w:rPr>
                            </w:pPr>
                            <w:r w:rsidRPr="009D70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CA"/>
                              </w:rPr>
                              <w:t>Operating Systems</w:t>
                            </w:r>
                          </w:p>
                          <w:p w:rsidR="00900975" w:rsidRDefault="00900975" w:rsidP="00900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Windows</w:t>
                            </w:r>
                          </w:p>
                          <w:p w:rsidR="00900975" w:rsidRDefault="00900975" w:rsidP="00900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Linux</w:t>
                            </w:r>
                          </w:p>
                          <w:p w:rsidR="009D707B" w:rsidRDefault="009D707B" w:rsidP="009D707B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</w:p>
                          <w:p w:rsidR="00900975" w:rsidRPr="009D707B" w:rsidRDefault="00900975" w:rsidP="009009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CA"/>
                              </w:rPr>
                            </w:pPr>
                            <w:r w:rsidRPr="009D70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CA"/>
                              </w:rPr>
                              <w:t>Programming</w:t>
                            </w:r>
                          </w:p>
                          <w:p w:rsidR="00900975" w:rsidRDefault="00900975" w:rsidP="00900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Java</w:t>
                            </w:r>
                          </w:p>
                          <w:p w:rsidR="00900975" w:rsidRDefault="00900975" w:rsidP="00900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Object-Oriented Programming</w:t>
                            </w:r>
                          </w:p>
                          <w:p w:rsidR="00900975" w:rsidRDefault="00900975" w:rsidP="00900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Linux Shell Scripting</w:t>
                            </w:r>
                          </w:p>
                          <w:p w:rsidR="00900975" w:rsidRDefault="00900975" w:rsidP="009009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CA"/>
                              </w:rPr>
                              <w:t>BASH Files</w:t>
                            </w:r>
                          </w:p>
                          <w:p w:rsidR="00900975" w:rsidRDefault="0090097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55A6B" id="_x0000_s1027" type="#_x0000_t202" style="position:absolute;margin-left:0;margin-top:18.3pt;width:284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O0IwIAACU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" stroked="f">
                <v:textbox style="mso-fit-shape-to-text:t">
                  <w:txbxContent>
                    <w:p w:rsidR="00900975" w:rsidRPr="009D707B" w:rsidRDefault="00900975" w:rsidP="009009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lang w:val="en-CA"/>
                        </w:rPr>
                      </w:pPr>
                      <w:r w:rsidRPr="009D707B">
                        <w:rPr>
                          <w:rFonts w:ascii="Times New Roman" w:hAnsi="Times New Roman" w:cs="Times New Roman"/>
                          <w:b/>
                          <w:sz w:val="24"/>
                          <w:lang w:val="en-CA"/>
                        </w:rPr>
                        <w:t>Operating Systems</w:t>
                      </w:r>
                    </w:p>
                    <w:p w:rsidR="00900975" w:rsidRDefault="00900975" w:rsidP="009009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Windows</w:t>
                      </w:r>
                    </w:p>
                    <w:p w:rsidR="00900975" w:rsidRDefault="00900975" w:rsidP="009009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Linux</w:t>
                      </w:r>
                    </w:p>
                    <w:p w:rsidR="009D707B" w:rsidRDefault="009D707B" w:rsidP="009D707B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</w:p>
                    <w:p w:rsidR="00900975" w:rsidRPr="009D707B" w:rsidRDefault="00900975" w:rsidP="009009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lang w:val="en-CA"/>
                        </w:rPr>
                      </w:pPr>
                      <w:r w:rsidRPr="009D707B">
                        <w:rPr>
                          <w:rFonts w:ascii="Times New Roman" w:hAnsi="Times New Roman" w:cs="Times New Roman"/>
                          <w:b/>
                          <w:sz w:val="24"/>
                          <w:lang w:val="en-CA"/>
                        </w:rPr>
                        <w:t>Programming</w:t>
                      </w:r>
                    </w:p>
                    <w:p w:rsidR="00900975" w:rsidRDefault="00900975" w:rsidP="00900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Java</w:t>
                      </w:r>
                    </w:p>
                    <w:p w:rsidR="00900975" w:rsidRDefault="00900975" w:rsidP="00900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Object-Oriented Programming</w:t>
                      </w:r>
                    </w:p>
                    <w:p w:rsidR="00900975" w:rsidRDefault="00900975" w:rsidP="00900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Linux Shell Scripting</w:t>
                      </w:r>
                    </w:p>
                    <w:p w:rsidR="00900975" w:rsidRDefault="00900975" w:rsidP="009009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CA"/>
                        </w:rPr>
                        <w:t>BASH Files</w:t>
                      </w:r>
                    </w:p>
                    <w:p w:rsidR="00900975" w:rsidRDefault="00900975"/>
                  </w:txbxContent>
                </v:textbox>
                <w10:wrap type="square" anchorx="margin"/>
              </v:shape>
            </w:pict>
          </mc:Fallback>
        </mc:AlternateContent>
      </w:r>
      <w:r w:rsidR="00CF35E0"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2822E" wp14:editId="4A78FC85">
                <wp:simplePos x="0" y="0"/>
                <wp:positionH relativeFrom="margin">
                  <wp:align>left</wp:align>
                </wp:positionH>
                <wp:positionV relativeFrom="paragraph">
                  <wp:posOffset>2135193</wp:posOffset>
                </wp:positionV>
                <wp:extent cx="5957570" cy="10795"/>
                <wp:effectExtent l="0" t="0" r="2413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5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54D95" id="Straight Connector 17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8.15pt" to="469.1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19494D" w:rsidRPr="0019494D">
        <w:rPr>
          <w:rFonts w:ascii="Times New Roman" w:hAnsi="Times New Roman" w:cs="Times New Roman"/>
          <w:b/>
          <w:sz w:val="24"/>
          <w:lang w:val="en-CA"/>
        </w:rPr>
        <w:t>PROGRAM-RELATED SKILLS</w:t>
      </w:r>
    </w:p>
    <w:p w:rsidR="00900975" w:rsidRDefault="00900975" w:rsidP="00DA11F8">
      <w:pPr>
        <w:rPr>
          <w:rFonts w:ascii="Times New Roman" w:hAnsi="Times New Roman" w:cs="Times New Roman"/>
          <w:b/>
          <w:sz w:val="24"/>
          <w:lang w:val="en-CA"/>
        </w:rPr>
      </w:pPr>
    </w:p>
    <w:p w:rsidR="009E09DD" w:rsidRPr="009E09DD" w:rsidRDefault="009E09DD" w:rsidP="0019494D">
      <w:pPr>
        <w:rPr>
          <w:rFonts w:ascii="Times New Roman" w:hAnsi="Times New Roman" w:cs="Times New Roman"/>
          <w:b/>
          <w:sz w:val="8"/>
          <w:lang w:val="en-CA"/>
        </w:rPr>
      </w:pPr>
    </w:p>
    <w:p w:rsidR="00CF35E0" w:rsidRPr="00CF35E0" w:rsidRDefault="00CF35E0" w:rsidP="0019494D">
      <w:pPr>
        <w:rPr>
          <w:rFonts w:ascii="Times New Roman" w:hAnsi="Times New Roman" w:cs="Times New Roman"/>
          <w:b/>
          <w:sz w:val="14"/>
          <w:lang w:val="en-CA"/>
        </w:rPr>
      </w:pPr>
    </w:p>
    <w:p w:rsidR="0019494D" w:rsidRDefault="0019494D" w:rsidP="0019494D">
      <w:pPr>
        <w:rPr>
          <w:rFonts w:ascii="Times New Roman" w:hAnsi="Times New Roman" w:cs="Times New Roman"/>
          <w:b/>
          <w:sz w:val="24"/>
          <w:lang w:val="en-CA"/>
        </w:rPr>
      </w:pPr>
      <w:r w:rsidRPr="0019494D">
        <w:rPr>
          <w:rFonts w:ascii="Times New Roman" w:hAnsi="Times New Roman" w:cs="Times New Roman"/>
          <w:b/>
          <w:sz w:val="24"/>
          <w:lang w:val="en-CA"/>
        </w:rPr>
        <w:t>RELEVANT WORK EXPERIENCE</w:t>
      </w:r>
    </w:p>
    <w:p w:rsidR="00CF35E0" w:rsidRPr="00CF35E0" w:rsidRDefault="00CF35E0" w:rsidP="0019494D">
      <w:pPr>
        <w:rPr>
          <w:rFonts w:ascii="Times New Roman" w:hAnsi="Times New Roman" w:cs="Times New Roman"/>
          <w:b/>
          <w:sz w:val="8"/>
          <w:lang w:val="en-CA"/>
        </w:rPr>
      </w:pPr>
    </w:p>
    <w:p w:rsidR="009E09DD" w:rsidRPr="009E09DD" w:rsidRDefault="009E09DD" w:rsidP="0019494D">
      <w:pPr>
        <w:rPr>
          <w:rFonts w:ascii="Times New Roman" w:hAnsi="Times New Roman" w:cs="Times New Roman"/>
          <w:b/>
          <w:sz w:val="6"/>
          <w:lang w:val="en-CA"/>
        </w:rPr>
      </w:pPr>
    </w:p>
    <w:p w:rsidR="00414857" w:rsidRDefault="00414857" w:rsidP="00CF35E0">
      <w:pPr>
        <w:ind w:firstLine="720"/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 xml:space="preserve">Private </w:t>
      </w:r>
      <w:r w:rsidR="00503D7E">
        <w:rPr>
          <w:rFonts w:ascii="Times New Roman" w:hAnsi="Times New Roman" w:cs="Times New Roman"/>
          <w:b/>
          <w:sz w:val="24"/>
          <w:lang w:val="en-CA"/>
        </w:rPr>
        <w:t>Employment</w:t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  <w:t xml:space="preserve">       </w:t>
      </w:r>
      <w:r w:rsidR="00CF35E0" w:rsidRPr="00CF35E0">
        <w:rPr>
          <w:rFonts w:ascii="Times New Roman" w:hAnsi="Times New Roman" w:cs="Times New Roman"/>
          <w:sz w:val="24"/>
          <w:lang w:val="en-CA"/>
        </w:rPr>
        <w:t>2015 – Present</w:t>
      </w:r>
    </w:p>
    <w:p w:rsidR="00414857" w:rsidRPr="00CF35E0" w:rsidRDefault="00414857" w:rsidP="00CF35E0">
      <w:pPr>
        <w:ind w:firstLine="720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Personal Computer Repair</w:t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 w:rsidR="00CF35E0">
        <w:rPr>
          <w:rFonts w:ascii="Times New Roman" w:hAnsi="Times New Roman" w:cs="Times New Roman"/>
          <w:b/>
          <w:sz w:val="24"/>
          <w:lang w:val="en-CA"/>
        </w:rPr>
        <w:t xml:space="preserve">         </w:t>
      </w:r>
    </w:p>
    <w:p w:rsidR="00414857" w:rsidRPr="00414857" w:rsidRDefault="00414857" w:rsidP="00414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Back</w:t>
      </w:r>
      <w:r w:rsidR="00B7251D">
        <w:rPr>
          <w:rFonts w:ascii="Times New Roman" w:hAnsi="Times New Roman" w:cs="Times New Roman"/>
          <w:sz w:val="24"/>
          <w:lang w:val="en-CA"/>
        </w:rPr>
        <w:t>ing</w:t>
      </w:r>
      <w:r w:rsidRPr="00414857">
        <w:rPr>
          <w:rFonts w:ascii="Times New Roman" w:hAnsi="Times New Roman" w:cs="Times New Roman"/>
          <w:sz w:val="24"/>
          <w:lang w:val="en-CA"/>
        </w:rPr>
        <w:t xml:space="preserve"> up important data to external hard drive</w:t>
      </w:r>
      <w:r w:rsidR="00B7251D">
        <w:rPr>
          <w:rFonts w:ascii="Times New Roman" w:hAnsi="Times New Roman" w:cs="Times New Roman"/>
          <w:sz w:val="24"/>
          <w:lang w:val="en-CA"/>
        </w:rPr>
        <w:t>s</w:t>
      </w:r>
    </w:p>
    <w:p w:rsidR="00414857" w:rsidRPr="00414857" w:rsidRDefault="00414857" w:rsidP="00414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Format and instal</w:t>
      </w:r>
      <w:r w:rsidR="00A33C50">
        <w:rPr>
          <w:rFonts w:ascii="Times New Roman" w:hAnsi="Times New Roman" w:cs="Times New Roman"/>
          <w:sz w:val="24"/>
          <w:lang w:val="en-CA"/>
        </w:rPr>
        <w:t xml:space="preserve">l a </w:t>
      </w:r>
      <w:r w:rsidR="003A5923">
        <w:rPr>
          <w:rFonts w:ascii="Times New Roman" w:hAnsi="Times New Roman" w:cs="Times New Roman"/>
          <w:sz w:val="24"/>
          <w:lang w:val="en-CA"/>
        </w:rPr>
        <w:t xml:space="preserve">new operating system onto </w:t>
      </w:r>
      <w:r>
        <w:rPr>
          <w:rFonts w:ascii="Times New Roman" w:hAnsi="Times New Roman" w:cs="Times New Roman"/>
          <w:sz w:val="24"/>
          <w:lang w:val="en-CA"/>
        </w:rPr>
        <w:t>corrupted computer</w:t>
      </w:r>
      <w:r w:rsidR="003A5923">
        <w:rPr>
          <w:rFonts w:ascii="Times New Roman" w:hAnsi="Times New Roman" w:cs="Times New Roman"/>
          <w:sz w:val="24"/>
          <w:lang w:val="en-CA"/>
        </w:rPr>
        <w:t>s</w:t>
      </w:r>
    </w:p>
    <w:p w:rsidR="00414857" w:rsidRDefault="00B7251D" w:rsidP="00414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Removing</w:t>
      </w:r>
      <w:r w:rsidR="00414857" w:rsidRPr="00414857">
        <w:rPr>
          <w:rFonts w:ascii="Times New Roman" w:hAnsi="Times New Roman" w:cs="Times New Roman"/>
          <w:sz w:val="24"/>
          <w:lang w:val="en-CA"/>
        </w:rPr>
        <w:t xml:space="preserve"> spyware and other corrupt</w:t>
      </w:r>
      <w:r>
        <w:rPr>
          <w:rFonts w:ascii="Times New Roman" w:hAnsi="Times New Roman" w:cs="Times New Roman"/>
          <w:sz w:val="24"/>
          <w:lang w:val="en-CA"/>
        </w:rPr>
        <w:t>ed</w:t>
      </w:r>
      <w:r w:rsidR="00414857" w:rsidRPr="00414857">
        <w:rPr>
          <w:rFonts w:ascii="Times New Roman" w:hAnsi="Times New Roman" w:cs="Times New Roman"/>
          <w:sz w:val="24"/>
          <w:lang w:val="en-CA"/>
        </w:rPr>
        <w:t xml:space="preserve"> programs</w:t>
      </w:r>
    </w:p>
    <w:p w:rsidR="00414857" w:rsidRDefault="00CF35E0" w:rsidP="00414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Optimizing</w:t>
      </w:r>
      <w:r w:rsidR="00414857">
        <w:rPr>
          <w:rFonts w:ascii="Times New Roman" w:hAnsi="Times New Roman" w:cs="Times New Roman"/>
          <w:sz w:val="24"/>
          <w:lang w:val="en-CA"/>
        </w:rPr>
        <w:t xml:space="preserve"> operating system to client needs</w:t>
      </w:r>
    </w:p>
    <w:p w:rsidR="00CF35E0" w:rsidRDefault="00414857" w:rsidP="00CF3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Fixing networking issues that arise</w:t>
      </w:r>
    </w:p>
    <w:p w:rsidR="00CF35E0" w:rsidRPr="00CF35E0" w:rsidRDefault="00CF35E0" w:rsidP="00CF35E0">
      <w:pPr>
        <w:rPr>
          <w:rFonts w:ascii="Times New Roman" w:hAnsi="Times New Roman" w:cs="Times New Roman"/>
          <w:sz w:val="24"/>
          <w:lang w:val="en-CA"/>
        </w:rPr>
      </w:pPr>
    </w:p>
    <w:p w:rsidR="00503D7E" w:rsidRPr="00CF35E0" w:rsidRDefault="00CF35E0" w:rsidP="00414857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E8A287" wp14:editId="7EAFE690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5957570" cy="10795"/>
                <wp:effectExtent l="0" t="0" r="24130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5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5580A" id="Straight Connector 24" o:spid="_x0000_s1026" style="position:absolute;flip:y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6pt" to="469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414857" w:rsidRDefault="00414857" w:rsidP="00414857">
      <w:pPr>
        <w:rPr>
          <w:rFonts w:ascii="Times New Roman" w:hAnsi="Times New Roman" w:cs="Times New Roman"/>
          <w:b/>
          <w:sz w:val="24"/>
          <w:lang w:val="en-CA"/>
        </w:rPr>
      </w:pPr>
      <w:r w:rsidRPr="00414857">
        <w:rPr>
          <w:rFonts w:ascii="Times New Roman" w:hAnsi="Times New Roman" w:cs="Times New Roman"/>
          <w:b/>
          <w:sz w:val="24"/>
          <w:lang w:val="en-CA"/>
        </w:rPr>
        <w:t>OTHER WORK EXPERIENCE</w:t>
      </w:r>
    </w:p>
    <w:p w:rsidR="003A5923" w:rsidRPr="00B7251D" w:rsidRDefault="003A5923" w:rsidP="00414857">
      <w:pPr>
        <w:rPr>
          <w:rFonts w:ascii="Times New Roman" w:hAnsi="Times New Roman" w:cs="Times New Roman"/>
          <w:b/>
          <w:sz w:val="14"/>
          <w:lang w:val="en-CA"/>
        </w:rPr>
      </w:pPr>
    </w:p>
    <w:p w:rsidR="00414857" w:rsidRPr="00414857" w:rsidRDefault="00414857" w:rsidP="00B7251D">
      <w:pPr>
        <w:ind w:firstLine="720"/>
        <w:rPr>
          <w:rFonts w:ascii="Times New Roman" w:hAnsi="Times New Roman" w:cs="Times New Roman"/>
          <w:b/>
          <w:sz w:val="24"/>
          <w:lang w:val="en-CA"/>
        </w:rPr>
      </w:pPr>
      <w:r w:rsidRPr="00414857">
        <w:rPr>
          <w:rFonts w:ascii="Times New Roman" w:hAnsi="Times New Roman" w:cs="Times New Roman"/>
          <w:b/>
          <w:sz w:val="24"/>
          <w:lang w:val="en-CA"/>
        </w:rPr>
        <w:t>The City of Ottawa</w:t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  <w:t xml:space="preserve">      </w:t>
      </w:r>
      <w:r w:rsidR="00670A2E">
        <w:rPr>
          <w:rFonts w:ascii="Times New Roman" w:hAnsi="Times New Roman" w:cs="Times New Roman"/>
          <w:sz w:val="24"/>
          <w:lang w:val="en-CA"/>
        </w:rPr>
        <w:t>2015</w:t>
      </w:r>
      <w:r w:rsidR="00B7251D" w:rsidRPr="00B7251D">
        <w:rPr>
          <w:rFonts w:ascii="Times New Roman" w:hAnsi="Times New Roman" w:cs="Times New Roman"/>
          <w:sz w:val="24"/>
          <w:lang w:val="en-CA"/>
        </w:rPr>
        <w:t xml:space="preserve"> – Present</w:t>
      </w:r>
    </w:p>
    <w:p w:rsidR="00B7251D" w:rsidRDefault="00414857" w:rsidP="00B7251D">
      <w:pPr>
        <w:ind w:firstLine="720"/>
        <w:rPr>
          <w:rFonts w:ascii="Times New Roman" w:hAnsi="Times New Roman" w:cs="Times New Roman"/>
          <w:b/>
          <w:sz w:val="24"/>
          <w:lang w:val="en-CA"/>
        </w:rPr>
      </w:pPr>
      <w:r w:rsidRPr="00414857">
        <w:rPr>
          <w:rFonts w:ascii="Times New Roman" w:hAnsi="Times New Roman" w:cs="Times New Roman"/>
          <w:b/>
          <w:sz w:val="24"/>
          <w:lang w:val="en-CA"/>
        </w:rPr>
        <w:t>Special Needs Instructor</w:t>
      </w:r>
      <w:r w:rsidRPr="00414857">
        <w:rPr>
          <w:rFonts w:ascii="Times New Roman" w:hAnsi="Times New Roman" w:cs="Times New Roman"/>
          <w:b/>
          <w:sz w:val="24"/>
          <w:lang w:val="en-CA"/>
        </w:rPr>
        <w:tab/>
      </w:r>
      <w:r w:rsidRPr="00414857">
        <w:rPr>
          <w:rFonts w:ascii="Times New Roman" w:hAnsi="Times New Roman" w:cs="Times New Roman"/>
          <w:b/>
          <w:sz w:val="24"/>
          <w:lang w:val="en-CA"/>
        </w:rPr>
        <w:tab/>
      </w:r>
      <w:r w:rsidRPr="00414857">
        <w:rPr>
          <w:rFonts w:ascii="Times New Roman" w:hAnsi="Times New Roman" w:cs="Times New Roman"/>
          <w:b/>
          <w:sz w:val="24"/>
          <w:lang w:val="en-CA"/>
        </w:rPr>
        <w:tab/>
      </w:r>
      <w:r w:rsidRPr="00414857">
        <w:rPr>
          <w:rFonts w:ascii="Times New Roman" w:hAnsi="Times New Roman" w:cs="Times New Roman"/>
          <w:b/>
          <w:sz w:val="24"/>
          <w:lang w:val="en-CA"/>
        </w:rPr>
        <w:tab/>
      </w:r>
    </w:p>
    <w:p w:rsidR="00D13CF7" w:rsidRPr="00B7251D" w:rsidRDefault="00D13CF7" w:rsidP="00B725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CA"/>
        </w:rPr>
      </w:pPr>
      <w:r w:rsidRPr="00B7251D">
        <w:rPr>
          <w:rFonts w:ascii="Times New Roman" w:hAnsi="Times New Roman" w:cs="Times New Roman"/>
          <w:sz w:val="24"/>
          <w:lang w:val="en-CA"/>
        </w:rPr>
        <w:t>Work alongside staff to support adults with developmental disabilities</w:t>
      </w:r>
    </w:p>
    <w:p w:rsidR="00D13CF7" w:rsidRDefault="00D56DDE" w:rsidP="00D13C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Provide music therapy for a recreational day program</w:t>
      </w:r>
    </w:p>
    <w:p w:rsidR="00503D7E" w:rsidRPr="00C53143" w:rsidRDefault="00C53143" w:rsidP="00C531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Supervise, program, and coordinate </w:t>
      </w:r>
      <w:r w:rsidR="00B7251D">
        <w:rPr>
          <w:rFonts w:ascii="Times New Roman" w:hAnsi="Times New Roman" w:cs="Times New Roman"/>
          <w:sz w:val="24"/>
          <w:lang w:val="en-CA"/>
        </w:rPr>
        <w:t>a special needs art class</w:t>
      </w:r>
      <w:r w:rsidR="00BF4001">
        <w:rPr>
          <w:rFonts w:ascii="Times New Roman" w:hAnsi="Times New Roman" w:cs="Times New Roman"/>
          <w:sz w:val="24"/>
          <w:lang w:val="en-CA"/>
        </w:rPr>
        <w:t xml:space="preserve"> for adults</w:t>
      </w:r>
    </w:p>
    <w:p w:rsidR="00503D7E" w:rsidRDefault="00BF4001" w:rsidP="00B7251D">
      <w:pPr>
        <w:ind w:left="360" w:firstLine="360"/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lastRenderedPageBreak/>
        <w:t>Self Employed</w:t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>
        <w:rPr>
          <w:rFonts w:ascii="Times New Roman" w:hAnsi="Times New Roman" w:cs="Times New Roman"/>
          <w:b/>
          <w:sz w:val="24"/>
          <w:lang w:val="en-CA"/>
        </w:rPr>
        <w:tab/>
      </w:r>
      <w:r w:rsidR="00B7251D" w:rsidRPr="00B7251D">
        <w:rPr>
          <w:rFonts w:ascii="Times New Roman" w:hAnsi="Times New Roman" w:cs="Times New Roman"/>
          <w:sz w:val="24"/>
          <w:lang w:val="en-CA"/>
        </w:rPr>
        <w:tab/>
      </w:r>
      <w:r w:rsidR="00B7251D">
        <w:rPr>
          <w:rFonts w:ascii="Times New Roman" w:hAnsi="Times New Roman" w:cs="Times New Roman"/>
          <w:sz w:val="24"/>
          <w:lang w:val="en-CA"/>
        </w:rPr>
        <w:tab/>
      </w:r>
      <w:r w:rsidR="00B7251D">
        <w:rPr>
          <w:rFonts w:ascii="Times New Roman" w:hAnsi="Times New Roman" w:cs="Times New Roman"/>
          <w:sz w:val="24"/>
          <w:lang w:val="en-CA"/>
        </w:rPr>
        <w:tab/>
        <w:t xml:space="preserve">    </w:t>
      </w:r>
      <w:r w:rsidR="003A29D7">
        <w:rPr>
          <w:rFonts w:ascii="Times New Roman" w:hAnsi="Times New Roman" w:cs="Times New Roman"/>
          <w:sz w:val="24"/>
          <w:lang w:val="en-CA"/>
        </w:rPr>
        <w:t xml:space="preserve"> </w:t>
      </w:r>
      <w:r w:rsidR="00B7251D">
        <w:rPr>
          <w:rFonts w:ascii="Times New Roman" w:hAnsi="Times New Roman" w:cs="Times New Roman"/>
          <w:sz w:val="24"/>
          <w:lang w:val="en-CA"/>
        </w:rPr>
        <w:t xml:space="preserve"> </w:t>
      </w:r>
      <w:r w:rsidR="00B7251D" w:rsidRPr="00B7251D">
        <w:rPr>
          <w:rFonts w:ascii="Times New Roman" w:hAnsi="Times New Roman" w:cs="Times New Roman"/>
          <w:sz w:val="24"/>
          <w:lang w:val="en-CA"/>
        </w:rPr>
        <w:t>2005 - Present</w:t>
      </w:r>
    </w:p>
    <w:p w:rsidR="00503D7E" w:rsidRDefault="00B7251D" w:rsidP="00B7251D">
      <w:pPr>
        <w:ind w:firstLine="720"/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Respite Worker</w:t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 w:rsidR="00503D7E">
        <w:rPr>
          <w:rFonts w:ascii="Times New Roman" w:hAnsi="Times New Roman" w:cs="Times New Roman"/>
          <w:b/>
          <w:sz w:val="24"/>
          <w:lang w:val="en-CA"/>
        </w:rPr>
        <w:tab/>
      </w:r>
    </w:p>
    <w:p w:rsidR="00503D7E" w:rsidRPr="00503D7E" w:rsidRDefault="00503D7E" w:rsidP="00503D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CA"/>
        </w:rPr>
      </w:pPr>
      <w:r w:rsidRPr="00503D7E">
        <w:rPr>
          <w:rFonts w:ascii="Times New Roman" w:hAnsi="Times New Roman" w:cs="Times New Roman"/>
          <w:sz w:val="24"/>
          <w:lang w:val="en-CA"/>
        </w:rPr>
        <w:t>Support adults with developmental di</w:t>
      </w:r>
      <w:r w:rsidR="00BF4001">
        <w:rPr>
          <w:rFonts w:ascii="Times New Roman" w:hAnsi="Times New Roman" w:cs="Times New Roman"/>
          <w:sz w:val="24"/>
          <w:lang w:val="en-CA"/>
        </w:rPr>
        <w:t>sabilities out in the community</w:t>
      </w:r>
    </w:p>
    <w:p w:rsidR="00503D7E" w:rsidRDefault="00503D7E" w:rsidP="00503D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CA"/>
        </w:rPr>
      </w:pPr>
      <w:r w:rsidRPr="00503D7E">
        <w:rPr>
          <w:rFonts w:ascii="Times New Roman" w:hAnsi="Times New Roman" w:cs="Times New Roman"/>
          <w:sz w:val="24"/>
          <w:lang w:val="en-CA"/>
        </w:rPr>
        <w:t xml:space="preserve">Work alongside caregivers to </w:t>
      </w:r>
      <w:r w:rsidR="00BF4001">
        <w:rPr>
          <w:rFonts w:ascii="Times New Roman" w:hAnsi="Times New Roman" w:cs="Times New Roman"/>
          <w:sz w:val="24"/>
          <w:lang w:val="en-CA"/>
        </w:rPr>
        <w:t>cater to the individuals’ needs</w:t>
      </w:r>
    </w:p>
    <w:p w:rsidR="00503D7E" w:rsidRDefault="00670A2E" w:rsidP="00A66A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CA"/>
        </w:rPr>
      </w:pPr>
      <w:r w:rsidRPr="00A33C50">
        <w:rPr>
          <w:rFonts w:ascii="Times New Roman" w:hAnsi="Times New Roman" w:cs="Times New Roman"/>
          <w:sz w:val="24"/>
          <w:lang w:val="en-CA"/>
        </w:rPr>
        <w:t>Administer medications and</w:t>
      </w:r>
      <w:r w:rsidR="00A33C50" w:rsidRPr="00A33C50">
        <w:rPr>
          <w:rFonts w:ascii="Times New Roman" w:hAnsi="Times New Roman" w:cs="Times New Roman"/>
          <w:sz w:val="24"/>
          <w:lang w:val="en-CA"/>
        </w:rPr>
        <w:t xml:space="preserve"> </w:t>
      </w:r>
      <w:r w:rsidR="00A33C50">
        <w:rPr>
          <w:rFonts w:ascii="Times New Roman" w:hAnsi="Times New Roman" w:cs="Times New Roman"/>
          <w:sz w:val="24"/>
          <w:lang w:val="en-CA"/>
        </w:rPr>
        <w:t>accompany clients on medical appointments</w:t>
      </w:r>
    </w:p>
    <w:p w:rsidR="00A33C50" w:rsidRPr="00A33C50" w:rsidRDefault="00A33C50" w:rsidP="00A33C50">
      <w:pPr>
        <w:pStyle w:val="ListParagraph"/>
        <w:ind w:left="1440"/>
        <w:rPr>
          <w:rFonts w:ascii="Times New Roman" w:hAnsi="Times New Roman" w:cs="Times New Roman"/>
          <w:sz w:val="24"/>
          <w:lang w:val="en-CA"/>
        </w:rPr>
      </w:pPr>
    </w:p>
    <w:p w:rsidR="00503D7E" w:rsidRPr="00C53143" w:rsidRDefault="00BF4001" w:rsidP="00503D7E">
      <w:pPr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7D88B" wp14:editId="3A0AFBB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57570" cy="10795"/>
                <wp:effectExtent l="0" t="0" r="2413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5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EAEF" id="Straight Connector 3" o:spid="_x0000_s1026" style="position:absolute;flip:y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469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503D7E" w:rsidRDefault="00503D7E" w:rsidP="00503D7E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 w:rsidRPr="0063096B">
        <w:rPr>
          <w:rFonts w:ascii="Times New Roman" w:hAnsi="Times New Roman" w:cs="Times New Roman"/>
          <w:b/>
          <w:sz w:val="24"/>
          <w:lang w:val="en-CA"/>
        </w:rPr>
        <w:t>VOLUNTEER EXPERIENCE</w:t>
      </w:r>
    </w:p>
    <w:p w:rsidR="00C53143" w:rsidRPr="00C53143" w:rsidRDefault="00C53143" w:rsidP="00503D7E">
      <w:pPr>
        <w:tabs>
          <w:tab w:val="left" w:pos="3649"/>
        </w:tabs>
        <w:rPr>
          <w:rFonts w:ascii="Times New Roman" w:hAnsi="Times New Roman" w:cs="Times New Roman"/>
          <w:b/>
          <w:sz w:val="14"/>
          <w:lang w:val="en-CA"/>
        </w:rPr>
      </w:pPr>
    </w:p>
    <w:p w:rsidR="00503D7E" w:rsidRPr="0063096B" w:rsidRDefault="00C53143" w:rsidP="00503D7E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 xml:space="preserve">           </w:t>
      </w:r>
      <w:r w:rsidR="00503D7E" w:rsidRPr="0063096B">
        <w:rPr>
          <w:rFonts w:ascii="Times New Roman" w:hAnsi="Times New Roman" w:cs="Times New Roman"/>
          <w:b/>
          <w:sz w:val="24"/>
          <w:lang w:val="en-CA"/>
        </w:rPr>
        <w:t>Blue Skies Music Festival</w:t>
      </w:r>
      <w:r w:rsidR="003A29D7">
        <w:rPr>
          <w:rFonts w:ascii="Times New Roman" w:hAnsi="Times New Roman" w:cs="Times New Roman"/>
          <w:b/>
          <w:sz w:val="24"/>
          <w:lang w:val="en-CA"/>
        </w:rPr>
        <w:tab/>
      </w:r>
      <w:r w:rsidR="003A29D7">
        <w:rPr>
          <w:rFonts w:ascii="Times New Roman" w:hAnsi="Times New Roman" w:cs="Times New Roman"/>
          <w:b/>
          <w:sz w:val="24"/>
          <w:lang w:val="en-CA"/>
        </w:rPr>
        <w:tab/>
      </w:r>
      <w:r w:rsidR="003A29D7">
        <w:rPr>
          <w:rFonts w:ascii="Times New Roman" w:hAnsi="Times New Roman" w:cs="Times New Roman"/>
          <w:b/>
          <w:sz w:val="24"/>
          <w:lang w:val="en-CA"/>
        </w:rPr>
        <w:tab/>
      </w:r>
      <w:r w:rsidR="003A29D7">
        <w:rPr>
          <w:rFonts w:ascii="Times New Roman" w:hAnsi="Times New Roman" w:cs="Times New Roman"/>
          <w:b/>
          <w:sz w:val="24"/>
          <w:lang w:val="en-CA"/>
        </w:rPr>
        <w:tab/>
      </w:r>
      <w:r w:rsidR="003A29D7">
        <w:rPr>
          <w:rFonts w:ascii="Times New Roman" w:hAnsi="Times New Roman" w:cs="Times New Roman"/>
          <w:b/>
          <w:sz w:val="24"/>
          <w:lang w:val="en-CA"/>
        </w:rPr>
        <w:tab/>
        <w:t xml:space="preserve">     </w:t>
      </w:r>
      <w:r w:rsidR="003A29D7" w:rsidRPr="003A29D7">
        <w:rPr>
          <w:rFonts w:ascii="Times New Roman" w:hAnsi="Times New Roman" w:cs="Times New Roman"/>
          <w:sz w:val="24"/>
          <w:lang w:val="en-CA"/>
        </w:rPr>
        <w:t>July 2015 –Present</w:t>
      </w:r>
    </w:p>
    <w:p w:rsidR="0063096B" w:rsidRPr="0063096B" w:rsidRDefault="00C53143" w:rsidP="00503D7E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 xml:space="preserve">           </w:t>
      </w:r>
      <w:r w:rsidR="00503D7E" w:rsidRPr="0063096B">
        <w:rPr>
          <w:rFonts w:ascii="Times New Roman" w:hAnsi="Times New Roman" w:cs="Times New Roman"/>
          <w:b/>
          <w:sz w:val="24"/>
          <w:lang w:val="en-CA"/>
        </w:rPr>
        <w:t>Security Team Member</w:t>
      </w:r>
      <w:r w:rsidR="00503D7E" w:rsidRPr="0063096B">
        <w:rPr>
          <w:rFonts w:ascii="Times New Roman" w:hAnsi="Times New Roman" w:cs="Times New Roman"/>
          <w:b/>
          <w:sz w:val="24"/>
          <w:lang w:val="en-CA"/>
        </w:rPr>
        <w:tab/>
      </w:r>
      <w:r w:rsidR="00503D7E" w:rsidRPr="0063096B">
        <w:rPr>
          <w:rFonts w:ascii="Times New Roman" w:hAnsi="Times New Roman" w:cs="Times New Roman"/>
          <w:b/>
          <w:sz w:val="24"/>
          <w:lang w:val="en-CA"/>
        </w:rPr>
        <w:tab/>
      </w:r>
      <w:r w:rsidR="00503D7E" w:rsidRPr="0063096B">
        <w:rPr>
          <w:rFonts w:ascii="Times New Roman" w:hAnsi="Times New Roman" w:cs="Times New Roman"/>
          <w:b/>
          <w:sz w:val="24"/>
          <w:lang w:val="en-CA"/>
        </w:rPr>
        <w:tab/>
      </w:r>
      <w:r w:rsidR="00503D7E" w:rsidRPr="0063096B">
        <w:rPr>
          <w:rFonts w:ascii="Times New Roman" w:hAnsi="Times New Roman" w:cs="Times New Roman"/>
          <w:b/>
          <w:sz w:val="24"/>
          <w:lang w:val="en-CA"/>
        </w:rPr>
        <w:tab/>
      </w:r>
      <w:r w:rsidR="00503D7E" w:rsidRPr="0063096B">
        <w:rPr>
          <w:rFonts w:ascii="Times New Roman" w:hAnsi="Times New Roman" w:cs="Times New Roman"/>
          <w:b/>
          <w:sz w:val="24"/>
          <w:lang w:val="en-CA"/>
        </w:rPr>
        <w:tab/>
      </w:r>
      <w:r w:rsidR="0063096B">
        <w:rPr>
          <w:rFonts w:ascii="Times New Roman" w:hAnsi="Times New Roman" w:cs="Times New Roman"/>
          <w:b/>
          <w:sz w:val="24"/>
          <w:lang w:val="en-CA"/>
        </w:rPr>
        <w:t xml:space="preserve">               </w:t>
      </w:r>
    </w:p>
    <w:p w:rsidR="0063096B" w:rsidRDefault="0063096B" w:rsidP="0063096B">
      <w:pPr>
        <w:pStyle w:val="ListParagraph"/>
        <w:numPr>
          <w:ilvl w:val="0"/>
          <w:numId w:val="10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Work</w:t>
      </w:r>
      <w:r w:rsidR="00C53143">
        <w:rPr>
          <w:rFonts w:ascii="Times New Roman" w:hAnsi="Times New Roman" w:cs="Times New Roman"/>
          <w:sz w:val="24"/>
          <w:lang w:val="en-CA"/>
        </w:rPr>
        <w:t xml:space="preserve">ing as a team </w:t>
      </w:r>
      <w:r>
        <w:rPr>
          <w:rFonts w:ascii="Times New Roman" w:hAnsi="Times New Roman" w:cs="Times New Roman"/>
          <w:sz w:val="24"/>
          <w:lang w:val="en-CA"/>
        </w:rPr>
        <w:t>to ensure fe</w:t>
      </w:r>
      <w:r w:rsidR="00C53143">
        <w:rPr>
          <w:rFonts w:ascii="Times New Roman" w:hAnsi="Times New Roman" w:cs="Times New Roman"/>
          <w:sz w:val="24"/>
          <w:lang w:val="en-CA"/>
        </w:rPr>
        <w:t>stival goers are safe and happy</w:t>
      </w:r>
    </w:p>
    <w:p w:rsidR="0063096B" w:rsidRPr="0063096B" w:rsidRDefault="00A33C50" w:rsidP="0063096B">
      <w:pPr>
        <w:pStyle w:val="ListParagraph"/>
        <w:numPr>
          <w:ilvl w:val="0"/>
          <w:numId w:val="10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Handle issues that arise and remedy conflicts</w:t>
      </w:r>
    </w:p>
    <w:p w:rsidR="0063096B" w:rsidRDefault="0063096B" w:rsidP="0063096B">
      <w:pPr>
        <w:pStyle w:val="ListParagraph"/>
        <w:numPr>
          <w:ilvl w:val="0"/>
          <w:numId w:val="10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Ensuring festival goers are </w:t>
      </w:r>
      <w:r w:rsidR="00C53143">
        <w:rPr>
          <w:rFonts w:ascii="Times New Roman" w:hAnsi="Times New Roman" w:cs="Times New Roman"/>
          <w:sz w:val="24"/>
          <w:lang w:val="en-CA"/>
        </w:rPr>
        <w:t>adhering to safety regulations</w:t>
      </w:r>
    </w:p>
    <w:p w:rsidR="00C53143" w:rsidRDefault="00C53143" w:rsidP="00C53143">
      <w:p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</w:p>
    <w:p w:rsidR="0063096B" w:rsidRDefault="00C53143" w:rsidP="0063096B">
      <w:p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85516A" wp14:editId="4D91017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7570" cy="10795"/>
                <wp:effectExtent l="0" t="0" r="2413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5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FBD2" id="Straight Connector 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69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63096B" w:rsidRDefault="0063096B" w:rsidP="0063096B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 w:rsidRPr="0063096B">
        <w:rPr>
          <w:rFonts w:ascii="Times New Roman" w:hAnsi="Times New Roman" w:cs="Times New Roman"/>
          <w:b/>
          <w:sz w:val="24"/>
          <w:lang w:val="en-CA"/>
        </w:rPr>
        <w:t>CERTIFICATIONS/TRAINING</w:t>
      </w:r>
    </w:p>
    <w:p w:rsidR="00670A2E" w:rsidRPr="00670A2E" w:rsidRDefault="00670A2E" w:rsidP="0063096B">
      <w:pPr>
        <w:tabs>
          <w:tab w:val="left" w:pos="3649"/>
        </w:tabs>
        <w:rPr>
          <w:rFonts w:ascii="Times New Roman" w:hAnsi="Times New Roman" w:cs="Times New Roman"/>
          <w:b/>
          <w:sz w:val="14"/>
          <w:lang w:val="en-CA"/>
        </w:rPr>
      </w:pPr>
    </w:p>
    <w:p w:rsidR="0063096B" w:rsidRDefault="0063096B" w:rsidP="0063096B">
      <w:pPr>
        <w:pStyle w:val="ListParagraph"/>
        <w:numPr>
          <w:ilvl w:val="0"/>
          <w:numId w:val="11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CPR/AED/First Aid Certificates</w:t>
      </w:r>
    </w:p>
    <w:p w:rsidR="0063096B" w:rsidRDefault="0063096B" w:rsidP="0063096B">
      <w:pPr>
        <w:pStyle w:val="ListParagraph"/>
        <w:numPr>
          <w:ilvl w:val="0"/>
          <w:numId w:val="11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Crisis Prevention Intervention Certificate</w:t>
      </w:r>
      <w:r w:rsidR="00A33C50">
        <w:rPr>
          <w:rFonts w:ascii="Times New Roman" w:hAnsi="Times New Roman" w:cs="Times New Roman"/>
          <w:sz w:val="24"/>
          <w:lang w:val="en-CA"/>
        </w:rPr>
        <w:t xml:space="preserve"> / Non-Violent Crisis Intervention</w:t>
      </w:r>
    </w:p>
    <w:p w:rsidR="0063096B" w:rsidRDefault="0063096B" w:rsidP="0063096B">
      <w:pPr>
        <w:pStyle w:val="ListParagraph"/>
        <w:numPr>
          <w:ilvl w:val="0"/>
          <w:numId w:val="11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WHMIS</w:t>
      </w:r>
    </w:p>
    <w:p w:rsidR="0063096B" w:rsidRDefault="0063096B" w:rsidP="0063096B">
      <w:pPr>
        <w:pStyle w:val="ListParagraph"/>
        <w:numPr>
          <w:ilvl w:val="0"/>
          <w:numId w:val="11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Health and Safety Representative Training</w:t>
      </w:r>
    </w:p>
    <w:p w:rsidR="0063096B" w:rsidRDefault="0063096B" w:rsidP="0063096B">
      <w:p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</w:p>
    <w:p w:rsidR="00670A2E" w:rsidRDefault="00670A2E" w:rsidP="0063096B">
      <w:p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D4FA85" wp14:editId="2D9B94E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7570" cy="10795"/>
                <wp:effectExtent l="0" t="0" r="2413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5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ACA47" id="Straight Connector 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69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63096B" w:rsidRDefault="0063096B" w:rsidP="0063096B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 w:rsidRPr="0063096B">
        <w:rPr>
          <w:rFonts w:ascii="Times New Roman" w:hAnsi="Times New Roman" w:cs="Times New Roman"/>
          <w:b/>
          <w:sz w:val="24"/>
          <w:lang w:val="en-CA"/>
        </w:rPr>
        <w:t>EXTRACURRICULAR ACTIVITIES</w:t>
      </w:r>
    </w:p>
    <w:p w:rsidR="0048136D" w:rsidRPr="0048136D" w:rsidRDefault="0048136D" w:rsidP="0063096B">
      <w:pPr>
        <w:tabs>
          <w:tab w:val="left" w:pos="3649"/>
        </w:tabs>
        <w:rPr>
          <w:rFonts w:ascii="Times New Roman" w:hAnsi="Times New Roman" w:cs="Times New Roman"/>
          <w:b/>
          <w:sz w:val="14"/>
          <w:lang w:val="en-CA"/>
        </w:rPr>
      </w:pPr>
    </w:p>
    <w:p w:rsidR="0063096B" w:rsidRDefault="0063096B" w:rsidP="0063096B">
      <w:pPr>
        <w:pStyle w:val="ListParagraph"/>
        <w:numPr>
          <w:ilvl w:val="0"/>
          <w:numId w:val="12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Cycling</w:t>
      </w:r>
    </w:p>
    <w:p w:rsidR="0063096B" w:rsidRDefault="0063096B" w:rsidP="0063096B">
      <w:pPr>
        <w:pStyle w:val="ListParagraph"/>
        <w:numPr>
          <w:ilvl w:val="0"/>
          <w:numId w:val="12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Music Playing/Recording</w:t>
      </w:r>
    </w:p>
    <w:p w:rsidR="0063096B" w:rsidRDefault="0063096B" w:rsidP="0063096B">
      <w:pPr>
        <w:pStyle w:val="ListParagraph"/>
        <w:numPr>
          <w:ilvl w:val="0"/>
          <w:numId w:val="12"/>
        </w:num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Swimming</w:t>
      </w:r>
    </w:p>
    <w:p w:rsidR="0048136D" w:rsidRDefault="0048136D" w:rsidP="0048136D">
      <w:p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</w:p>
    <w:p w:rsidR="0063096B" w:rsidRDefault="0048136D" w:rsidP="0063096B">
      <w:p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b/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4FA85" wp14:editId="2D9B94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57570" cy="10795"/>
                <wp:effectExtent l="0" t="0" r="2413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5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DD042" id="Straight Connector 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69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63096B" w:rsidRDefault="0063096B" w:rsidP="0063096B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 w:rsidRPr="0063096B">
        <w:rPr>
          <w:rFonts w:ascii="Times New Roman" w:hAnsi="Times New Roman" w:cs="Times New Roman"/>
          <w:b/>
          <w:sz w:val="24"/>
          <w:lang w:val="en-CA"/>
        </w:rPr>
        <w:t>REFERENCES</w:t>
      </w:r>
    </w:p>
    <w:p w:rsidR="00573427" w:rsidRDefault="00573427" w:rsidP="0063096B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</w:p>
    <w:p w:rsidR="00573427" w:rsidRDefault="00573427" w:rsidP="00573427">
      <w:pPr>
        <w:tabs>
          <w:tab w:val="left" w:pos="3649"/>
        </w:tabs>
        <w:jc w:val="center"/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 xml:space="preserve">Amy </w:t>
      </w:r>
      <w:proofErr w:type="spellStart"/>
      <w:r>
        <w:rPr>
          <w:rFonts w:ascii="Times New Roman" w:hAnsi="Times New Roman" w:cs="Times New Roman"/>
          <w:b/>
          <w:sz w:val="24"/>
          <w:lang w:val="en-CA"/>
        </w:rPr>
        <w:t>McSheffrey</w:t>
      </w:r>
      <w:proofErr w:type="spellEnd"/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 w:rsidR="00886492">
        <w:rPr>
          <w:rFonts w:ascii="Times New Roman" w:hAnsi="Times New Roman" w:cs="Times New Roman"/>
          <w:b/>
          <w:sz w:val="24"/>
          <w:lang w:val="en-CA"/>
        </w:rPr>
        <w:t xml:space="preserve">   </w:t>
      </w:r>
      <w:r w:rsidRPr="00573427">
        <w:rPr>
          <w:rFonts w:ascii="Times New Roman" w:hAnsi="Times New Roman" w:cs="Times New Roman"/>
          <w:sz w:val="24"/>
          <w:lang w:val="en-CA"/>
        </w:rPr>
        <w:t>613 – 277 - 9514</w:t>
      </w:r>
    </w:p>
    <w:p w:rsidR="00573427" w:rsidRDefault="00886492" w:rsidP="00573427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 xml:space="preserve">                     </w:t>
      </w:r>
      <w:r w:rsidR="00573427">
        <w:rPr>
          <w:rFonts w:ascii="Times New Roman" w:hAnsi="Times New Roman" w:cs="Times New Roman"/>
          <w:b/>
          <w:sz w:val="24"/>
          <w:lang w:val="en-CA"/>
        </w:rPr>
        <w:t>City of Ottawa</w:t>
      </w:r>
      <w:r w:rsidR="00A33C50">
        <w:rPr>
          <w:rFonts w:ascii="Times New Roman" w:hAnsi="Times New Roman" w:cs="Times New Roman"/>
          <w:b/>
          <w:sz w:val="24"/>
          <w:lang w:val="en-CA"/>
        </w:rPr>
        <w:t xml:space="preserve"> -</w:t>
      </w:r>
      <w:r w:rsidR="00573427">
        <w:rPr>
          <w:rFonts w:ascii="Times New Roman" w:hAnsi="Times New Roman" w:cs="Times New Roman"/>
          <w:b/>
          <w:sz w:val="24"/>
          <w:lang w:val="en-CA"/>
        </w:rPr>
        <w:t xml:space="preserve"> Program </w:t>
      </w:r>
      <w:r w:rsidR="00A33C50">
        <w:rPr>
          <w:rFonts w:ascii="Times New Roman" w:hAnsi="Times New Roman" w:cs="Times New Roman"/>
          <w:b/>
          <w:sz w:val="24"/>
          <w:lang w:val="en-CA"/>
        </w:rPr>
        <w:t>Coordinator</w:t>
      </w:r>
    </w:p>
    <w:p w:rsidR="00573427" w:rsidRDefault="00573427" w:rsidP="00573427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</w:p>
    <w:p w:rsidR="00886492" w:rsidRDefault="00886492" w:rsidP="00573427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</w:p>
    <w:p w:rsidR="00886492" w:rsidRDefault="00886492" w:rsidP="00573427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 xml:space="preserve">                     Janet Bailey</w:t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>
        <w:rPr>
          <w:rFonts w:ascii="Times New Roman" w:hAnsi="Times New Roman" w:cs="Times New Roman"/>
          <w:b/>
          <w:sz w:val="24"/>
          <w:lang w:val="en-CA"/>
        </w:rPr>
        <w:tab/>
      </w:r>
      <w:r w:rsidRPr="00123648">
        <w:rPr>
          <w:rFonts w:ascii="Times New Roman" w:hAnsi="Times New Roman" w:cs="Times New Roman"/>
          <w:sz w:val="24"/>
          <w:lang w:val="en-CA"/>
        </w:rPr>
        <w:t xml:space="preserve">613 </w:t>
      </w:r>
      <w:r w:rsidR="00123648" w:rsidRPr="00123648">
        <w:rPr>
          <w:rFonts w:ascii="Times New Roman" w:hAnsi="Times New Roman" w:cs="Times New Roman"/>
          <w:sz w:val="24"/>
          <w:lang w:val="en-CA"/>
        </w:rPr>
        <w:t>–</w:t>
      </w:r>
      <w:r w:rsidRPr="00123648">
        <w:rPr>
          <w:rFonts w:ascii="Times New Roman" w:hAnsi="Times New Roman" w:cs="Times New Roman"/>
          <w:sz w:val="24"/>
          <w:lang w:val="en-CA"/>
        </w:rPr>
        <w:t xml:space="preserve"> </w:t>
      </w:r>
      <w:r w:rsidR="00123648" w:rsidRPr="00123648">
        <w:rPr>
          <w:rFonts w:ascii="Times New Roman" w:hAnsi="Times New Roman" w:cs="Times New Roman"/>
          <w:sz w:val="24"/>
          <w:lang w:val="en-CA"/>
        </w:rPr>
        <w:t>225 - 3080</w:t>
      </w:r>
    </w:p>
    <w:p w:rsidR="00886492" w:rsidRDefault="00886492" w:rsidP="00573427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 xml:space="preserve">                     Computer Repair Client / Respite Client</w:t>
      </w:r>
    </w:p>
    <w:p w:rsidR="00886492" w:rsidRDefault="00886492" w:rsidP="00573427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</w:p>
    <w:p w:rsidR="00886492" w:rsidRDefault="00886492" w:rsidP="00573427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</w:p>
    <w:p w:rsidR="00573427" w:rsidRDefault="00573427" w:rsidP="00573427">
      <w:pPr>
        <w:tabs>
          <w:tab w:val="left" w:pos="3649"/>
        </w:tabs>
        <w:rPr>
          <w:rFonts w:ascii="Times New Roman" w:hAnsi="Times New Roman" w:cs="Times New Roman"/>
          <w:b/>
          <w:sz w:val="24"/>
          <w:lang w:val="en-CA"/>
        </w:rPr>
      </w:pPr>
    </w:p>
    <w:p w:rsidR="0063096B" w:rsidRPr="00EB1C18" w:rsidRDefault="0063096B" w:rsidP="0063096B">
      <w:p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</w:p>
    <w:p w:rsidR="0019494D" w:rsidRPr="0019494D" w:rsidRDefault="0019494D" w:rsidP="00A05AC3">
      <w:pPr>
        <w:tabs>
          <w:tab w:val="left" w:pos="3649"/>
        </w:tabs>
        <w:rPr>
          <w:rFonts w:ascii="Times New Roman" w:hAnsi="Times New Roman" w:cs="Times New Roman"/>
          <w:sz w:val="24"/>
          <w:lang w:val="en-CA"/>
        </w:rPr>
      </w:pPr>
    </w:p>
    <w:sectPr w:rsidR="0019494D" w:rsidRPr="0019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99E"/>
    <w:multiLevelType w:val="hybridMultilevel"/>
    <w:tmpl w:val="DE3E87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C5FED"/>
    <w:multiLevelType w:val="hybridMultilevel"/>
    <w:tmpl w:val="9F2E10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7D0EE7"/>
    <w:multiLevelType w:val="hybridMultilevel"/>
    <w:tmpl w:val="F348AF82"/>
    <w:lvl w:ilvl="0" w:tplc="ADC4D3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161CE"/>
    <w:multiLevelType w:val="hybridMultilevel"/>
    <w:tmpl w:val="B18A89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F14FB"/>
    <w:multiLevelType w:val="hybridMultilevel"/>
    <w:tmpl w:val="4C2472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834E0"/>
    <w:multiLevelType w:val="hybridMultilevel"/>
    <w:tmpl w:val="715AF3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D7B54"/>
    <w:multiLevelType w:val="hybridMultilevel"/>
    <w:tmpl w:val="26389D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9F26A2"/>
    <w:multiLevelType w:val="hybridMultilevel"/>
    <w:tmpl w:val="898A05A8"/>
    <w:lvl w:ilvl="0" w:tplc="ADC4D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EF24FA"/>
    <w:multiLevelType w:val="hybridMultilevel"/>
    <w:tmpl w:val="93D036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416A1A"/>
    <w:multiLevelType w:val="hybridMultilevel"/>
    <w:tmpl w:val="3F5E64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B71636"/>
    <w:multiLevelType w:val="hybridMultilevel"/>
    <w:tmpl w:val="9FC6E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D4310"/>
    <w:multiLevelType w:val="hybridMultilevel"/>
    <w:tmpl w:val="F2B002DA"/>
    <w:lvl w:ilvl="0" w:tplc="1009000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4" w:hanging="360"/>
      </w:pPr>
      <w:rPr>
        <w:rFonts w:ascii="Wingdings" w:hAnsi="Wingdings" w:hint="default"/>
      </w:rPr>
    </w:lvl>
  </w:abstractNum>
  <w:abstractNum w:abstractNumId="12" w15:restartNumberingAfterBreak="0">
    <w:nsid w:val="79701D1C"/>
    <w:multiLevelType w:val="hybridMultilevel"/>
    <w:tmpl w:val="CDA0EDF4"/>
    <w:lvl w:ilvl="0" w:tplc="ADC4D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DF35C5"/>
    <w:multiLevelType w:val="hybridMultilevel"/>
    <w:tmpl w:val="F8FC91CA"/>
    <w:lvl w:ilvl="0" w:tplc="ADC4D3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95207"/>
    <w:multiLevelType w:val="hybridMultilevel"/>
    <w:tmpl w:val="2E049F74"/>
    <w:lvl w:ilvl="0" w:tplc="ADC4D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7"/>
  </w:num>
  <w:num w:numId="5">
    <w:abstractNumId w:val="14"/>
  </w:num>
  <w:num w:numId="6">
    <w:abstractNumId w:val="13"/>
  </w:num>
  <w:num w:numId="7">
    <w:abstractNumId w:val="1"/>
  </w:num>
  <w:num w:numId="8">
    <w:abstractNumId w:val="1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1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F8"/>
    <w:rsid w:val="00123648"/>
    <w:rsid w:val="0019494D"/>
    <w:rsid w:val="0031520F"/>
    <w:rsid w:val="003A29D7"/>
    <w:rsid w:val="003A5923"/>
    <w:rsid w:val="003D28E9"/>
    <w:rsid w:val="00414857"/>
    <w:rsid w:val="0048136D"/>
    <w:rsid w:val="00503D7E"/>
    <w:rsid w:val="00573427"/>
    <w:rsid w:val="0058225D"/>
    <w:rsid w:val="0063096B"/>
    <w:rsid w:val="00670A2E"/>
    <w:rsid w:val="007576BD"/>
    <w:rsid w:val="007F77ED"/>
    <w:rsid w:val="00886492"/>
    <w:rsid w:val="00900975"/>
    <w:rsid w:val="009D707B"/>
    <w:rsid w:val="009E09DD"/>
    <w:rsid w:val="00A05AC3"/>
    <w:rsid w:val="00A24597"/>
    <w:rsid w:val="00A33C50"/>
    <w:rsid w:val="00A8050D"/>
    <w:rsid w:val="00AF1EFA"/>
    <w:rsid w:val="00AF6979"/>
    <w:rsid w:val="00B7251D"/>
    <w:rsid w:val="00BF4001"/>
    <w:rsid w:val="00C53143"/>
    <w:rsid w:val="00C66A4A"/>
    <w:rsid w:val="00CF35E0"/>
    <w:rsid w:val="00D13CF7"/>
    <w:rsid w:val="00D56DDE"/>
    <w:rsid w:val="00DA11F8"/>
    <w:rsid w:val="00EB1C18"/>
    <w:rsid w:val="00F556F3"/>
    <w:rsid w:val="00F75276"/>
    <w:rsid w:val="00F93438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92E1-5239-45A3-9B53-5B8F4569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nquincollege.com/healthandcommunity/program/developmental-services-worker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algonquincollege.com/sat/program/computer-engineering-technology-computing-scien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-thw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0E171A-D2BB-40F4-998E-2EAA1F59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Nay-thwan</dc:creator>
  <cp:keywords/>
  <dc:description/>
  <cp:lastModifiedBy>Nay-thwan</cp:lastModifiedBy>
  <cp:revision>5</cp:revision>
  <dcterms:created xsi:type="dcterms:W3CDTF">2016-06-26T02:12:00Z</dcterms:created>
  <dcterms:modified xsi:type="dcterms:W3CDTF">2016-09-23T13:54:00Z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