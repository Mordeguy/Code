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7E0456" w14:textId="77777777" w:rsidR="0084060A" w:rsidRPr="00385BEC" w:rsidRDefault="00857CED" w:rsidP="00124CA3">
      <w:pPr>
        <w:pStyle w:val="Title"/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Lab </w:t>
      </w:r>
      <w:r w:rsidR="001E203B" w:rsidRPr="00385BEC">
        <w:rPr>
          <w:rFonts w:asciiTheme="minorHAnsi" w:hAnsiTheme="minorHAnsi"/>
        </w:rPr>
        <w:t>4</w:t>
      </w:r>
      <w:r w:rsidR="00124CA3" w:rsidRPr="00385BEC">
        <w:rPr>
          <w:rFonts w:asciiTheme="minorHAnsi" w:hAnsiTheme="minorHAnsi"/>
        </w:rPr>
        <w:t xml:space="preserve"> – </w:t>
      </w:r>
      <w:r w:rsidR="00F9366B" w:rsidRPr="00385BEC">
        <w:rPr>
          <w:rFonts w:asciiTheme="minorHAnsi" w:hAnsiTheme="minorHAnsi"/>
        </w:rPr>
        <w:t>CSS and Multimedia</w:t>
      </w:r>
    </w:p>
    <w:p w14:paraId="3B7944B7" w14:textId="77777777" w:rsidR="00124CA3" w:rsidRPr="00385BEC" w:rsidRDefault="00124CA3" w:rsidP="00124CA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Purpose</w:t>
      </w:r>
    </w:p>
    <w:p w14:paraId="364DE26B" w14:textId="77777777" w:rsidR="00124CA3" w:rsidRPr="00385BEC" w:rsidRDefault="00124CA3" w:rsidP="00124CA3">
      <w:pPr>
        <w:rPr>
          <w:rFonts w:asciiTheme="minorHAnsi" w:hAnsiTheme="minorHAnsi"/>
        </w:rPr>
      </w:pPr>
    </w:p>
    <w:p w14:paraId="64F3F6B7" w14:textId="0B9387E1" w:rsidR="00F9366B" w:rsidRPr="00385BEC" w:rsidRDefault="00F9366B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Implement a Header, Footer, </w:t>
      </w:r>
      <w:r w:rsidR="00E45152">
        <w:rPr>
          <w:rFonts w:asciiTheme="minorHAnsi" w:hAnsiTheme="minorHAnsi"/>
        </w:rPr>
        <w:t xml:space="preserve">Top </w:t>
      </w:r>
      <w:r w:rsidRPr="00385BEC">
        <w:rPr>
          <w:rFonts w:asciiTheme="minorHAnsi" w:hAnsiTheme="minorHAnsi"/>
        </w:rPr>
        <w:t>Menu</w:t>
      </w:r>
      <w:r w:rsidR="00E45152">
        <w:rPr>
          <w:rFonts w:asciiTheme="minorHAnsi" w:hAnsiTheme="minorHAnsi"/>
        </w:rPr>
        <w:t>, and Side Menu</w:t>
      </w:r>
      <w:r w:rsidR="00083B70" w:rsidRPr="00385BEC">
        <w:rPr>
          <w:rFonts w:asciiTheme="minorHAnsi" w:hAnsiTheme="minorHAnsi"/>
        </w:rPr>
        <w:t xml:space="preserve"> using DIVS or Tables</w:t>
      </w:r>
    </w:p>
    <w:p w14:paraId="7E4CAE22" w14:textId="77777777" w:rsidR="00F9366B" w:rsidRPr="00385BEC" w:rsidRDefault="00F9366B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Add Images, Audio and Video</w:t>
      </w:r>
      <w:r w:rsidR="006838A8" w:rsidRPr="00385BEC">
        <w:rPr>
          <w:rFonts w:asciiTheme="minorHAnsi" w:hAnsiTheme="minorHAnsi"/>
        </w:rPr>
        <w:t xml:space="preserve"> to a web page</w:t>
      </w:r>
    </w:p>
    <w:p w14:paraId="5EC13E85" w14:textId="6B261547" w:rsidR="00124CA3" w:rsidRPr="00385BEC" w:rsidRDefault="00C32EFF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 Web</w:t>
      </w:r>
      <w:r w:rsidR="00124CA3" w:rsidRPr="00385BEC">
        <w:rPr>
          <w:rFonts w:asciiTheme="minorHAnsi" w:hAnsiTheme="minorHAnsi"/>
        </w:rPr>
        <w:t xml:space="preserve"> server</w:t>
      </w:r>
    </w:p>
    <w:p w14:paraId="36884B02" w14:textId="77777777" w:rsidR="00124CA3" w:rsidRPr="00385BEC" w:rsidRDefault="00124CA3" w:rsidP="00124CA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Due Date</w:t>
      </w:r>
    </w:p>
    <w:p w14:paraId="25B26BA3" w14:textId="77777777" w:rsidR="00124CA3" w:rsidRPr="00385BEC" w:rsidRDefault="00124CA3" w:rsidP="00124CA3">
      <w:pPr>
        <w:rPr>
          <w:rFonts w:asciiTheme="minorHAnsi" w:hAnsiTheme="minorHAnsi"/>
        </w:rPr>
      </w:pPr>
    </w:p>
    <w:p w14:paraId="4AB9C820" w14:textId="039F65E9" w:rsidR="00385BEC" w:rsidRPr="00855EC6" w:rsidRDefault="000D7CAB" w:rsidP="00385BEC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This lab </w:t>
      </w:r>
      <w:r w:rsidR="00385BEC" w:rsidRPr="00855EC6">
        <w:rPr>
          <w:rFonts w:asciiTheme="minorHAnsi" w:hAnsiTheme="minorHAnsi"/>
        </w:rPr>
        <w:t xml:space="preserve"> must b</w:t>
      </w:r>
      <w:r>
        <w:rPr>
          <w:rFonts w:asciiTheme="minorHAnsi" w:hAnsiTheme="minorHAnsi"/>
        </w:rPr>
        <w:t>e handed in</w:t>
      </w:r>
      <w:r w:rsidR="00385BEC" w:rsidRPr="00855EC6">
        <w:rPr>
          <w:rFonts w:asciiTheme="minorHAnsi" w:hAnsiTheme="minorHAnsi"/>
        </w:rPr>
        <w:t>:</w:t>
      </w:r>
    </w:p>
    <w:p w14:paraId="543F4E36" w14:textId="25492F11" w:rsidR="00385BEC" w:rsidRPr="00855EC6" w:rsidRDefault="00B24C78" w:rsidP="00385BEC">
      <w:pPr>
        <w:pStyle w:val="ListParagraph"/>
        <w:rPr>
          <w:rFonts w:asciiTheme="minorHAnsi" w:hAnsiTheme="minorHAnsi"/>
          <w:b/>
        </w:rPr>
      </w:pPr>
      <w:bookmarkStart w:id="0" w:name="OLE_LINK1"/>
      <w:bookmarkStart w:id="1" w:name="OLE_LINK2"/>
      <w:r>
        <w:rPr>
          <w:rFonts w:asciiTheme="minorHAnsi" w:hAnsiTheme="minorHAnsi"/>
          <w:b/>
        </w:rPr>
        <w:t>Sunday</w:t>
      </w:r>
      <w:r w:rsidR="00385BEC" w:rsidRPr="00855EC6">
        <w:rPr>
          <w:rFonts w:asciiTheme="minorHAnsi" w:hAnsiTheme="minorHAnsi"/>
          <w:b/>
        </w:rPr>
        <w:t xml:space="preserve"> </w:t>
      </w:r>
      <w:r w:rsidR="000808DE">
        <w:rPr>
          <w:rFonts w:asciiTheme="minorHAnsi" w:hAnsiTheme="minorHAnsi"/>
          <w:b/>
        </w:rPr>
        <w:t>October</w:t>
      </w:r>
      <w:r w:rsidR="000808DE" w:rsidRPr="00855EC6">
        <w:rPr>
          <w:rFonts w:asciiTheme="minorHAnsi" w:hAnsiTheme="minorHAnsi"/>
          <w:b/>
        </w:rPr>
        <w:t xml:space="preserve"> </w:t>
      </w:r>
      <w:r w:rsidR="000808DE">
        <w:rPr>
          <w:rFonts w:asciiTheme="minorHAnsi" w:hAnsiTheme="minorHAnsi"/>
          <w:b/>
        </w:rPr>
        <w:t>2</w:t>
      </w:r>
      <w:r w:rsidR="00385BEC" w:rsidRPr="00855EC6">
        <w:rPr>
          <w:rFonts w:asciiTheme="minorHAnsi" w:hAnsiTheme="minorHAnsi"/>
          <w:b/>
        </w:rPr>
        <w:t xml:space="preserve">, </w:t>
      </w:r>
      <w:r w:rsidR="00F20FEF">
        <w:rPr>
          <w:rFonts w:asciiTheme="minorHAnsi" w:hAnsiTheme="minorHAnsi"/>
          <w:b/>
        </w:rPr>
        <w:t>2016</w:t>
      </w:r>
      <w:r w:rsidR="00385BEC" w:rsidRPr="00855EC6">
        <w:rPr>
          <w:rFonts w:asciiTheme="minorHAnsi" w:hAnsiTheme="minorHAnsi"/>
          <w:b/>
        </w:rPr>
        <w:t xml:space="preserve"> – before midnight</w:t>
      </w:r>
    </w:p>
    <w:bookmarkEnd w:id="0"/>
    <w:bookmarkEnd w:id="1"/>
    <w:p w14:paraId="2458D9DE" w14:textId="77777777" w:rsidR="00124CA3" w:rsidRPr="00385BEC" w:rsidRDefault="00124CA3" w:rsidP="00124CA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Assessment</w:t>
      </w:r>
    </w:p>
    <w:p w14:paraId="7FAADFDA" w14:textId="77777777" w:rsidR="00124CA3" w:rsidRPr="00385BEC" w:rsidRDefault="00124CA3" w:rsidP="00124CA3">
      <w:pPr>
        <w:rPr>
          <w:rFonts w:asciiTheme="minorHAnsi" w:hAnsiTheme="minorHAnsi"/>
        </w:rPr>
      </w:pPr>
    </w:p>
    <w:p w14:paraId="595AB5F7" w14:textId="77777777" w:rsidR="00124CA3" w:rsidRPr="00385BEC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This Lab is worth </w:t>
      </w:r>
      <w:r w:rsidR="00F9366B" w:rsidRPr="00385BEC">
        <w:rPr>
          <w:rFonts w:asciiTheme="minorHAnsi" w:hAnsiTheme="minorHAnsi"/>
        </w:rPr>
        <w:t>2</w:t>
      </w:r>
      <w:r w:rsidRPr="00385BEC">
        <w:rPr>
          <w:rFonts w:asciiTheme="minorHAnsi" w:hAnsiTheme="minorHAnsi"/>
        </w:rPr>
        <w:t>% of your total course mark.</w:t>
      </w:r>
    </w:p>
    <w:p w14:paraId="0803A3AB" w14:textId="77777777" w:rsidR="00124CA3" w:rsidRPr="00385BEC" w:rsidRDefault="00124CA3" w:rsidP="00124CA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Estimated Time</w:t>
      </w:r>
    </w:p>
    <w:p w14:paraId="0EAA8FEC" w14:textId="77777777" w:rsidR="00124CA3" w:rsidRPr="00385BEC" w:rsidRDefault="00124CA3" w:rsidP="00124CA3">
      <w:pPr>
        <w:rPr>
          <w:rFonts w:asciiTheme="minorHAnsi" w:hAnsiTheme="minorHAnsi"/>
        </w:rPr>
      </w:pPr>
    </w:p>
    <w:p w14:paraId="405FF812" w14:textId="77777777" w:rsidR="00124CA3" w:rsidRPr="00385BEC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This Lab is estimated to take </w:t>
      </w:r>
      <w:r w:rsidR="006838A8" w:rsidRPr="00385BEC">
        <w:rPr>
          <w:rFonts w:asciiTheme="minorHAnsi" w:hAnsiTheme="minorHAnsi"/>
        </w:rPr>
        <w:t>3</w:t>
      </w:r>
      <w:r w:rsidRPr="00385BEC">
        <w:rPr>
          <w:rFonts w:asciiTheme="minorHAnsi" w:hAnsiTheme="minorHAnsi"/>
        </w:rPr>
        <w:t xml:space="preserve"> hour</w:t>
      </w:r>
      <w:r w:rsidR="00A87630" w:rsidRPr="00385BEC">
        <w:rPr>
          <w:rFonts w:asciiTheme="minorHAnsi" w:hAnsiTheme="minorHAnsi"/>
        </w:rPr>
        <w:t>s</w:t>
      </w:r>
      <w:r w:rsidRPr="00385BEC">
        <w:rPr>
          <w:rFonts w:asciiTheme="minorHAnsi" w:hAnsiTheme="minorHAnsi"/>
        </w:rPr>
        <w:t>.</w:t>
      </w:r>
    </w:p>
    <w:p w14:paraId="3CBCB23E" w14:textId="77777777" w:rsidR="00124CA3" w:rsidRPr="00385BEC" w:rsidRDefault="00124CA3" w:rsidP="00124CA3">
      <w:pPr>
        <w:rPr>
          <w:rFonts w:asciiTheme="minorHAnsi" w:hAnsiTheme="minorHAnsi"/>
        </w:rPr>
      </w:pPr>
    </w:p>
    <w:p w14:paraId="2E0EB6FC" w14:textId="77777777" w:rsidR="00124CA3" w:rsidRPr="00385BEC" w:rsidRDefault="00124CA3" w:rsidP="00124CA3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This is only an estimate of the time required to complete this Lab. I would encourage you to work at your own pace and if at all possible obtain a laptop so that you can work on your assignments from anywhere</w:t>
      </w:r>
      <w:r w:rsidR="0042093E" w:rsidRPr="00385BEC">
        <w:rPr>
          <w:rFonts w:asciiTheme="minorHAnsi" w:hAnsiTheme="minorHAnsi"/>
        </w:rPr>
        <w:t>.</w:t>
      </w:r>
    </w:p>
    <w:p w14:paraId="058EBFD0" w14:textId="77777777" w:rsidR="00124CA3" w:rsidRPr="00385BEC" w:rsidRDefault="00124CA3" w:rsidP="00124CA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Assigned Readings</w:t>
      </w:r>
    </w:p>
    <w:p w14:paraId="50612F01" w14:textId="77777777" w:rsidR="00124CA3" w:rsidRPr="00385BEC" w:rsidRDefault="00124CA3" w:rsidP="00124CA3">
      <w:pPr>
        <w:rPr>
          <w:rFonts w:asciiTheme="minorHAnsi" w:hAnsiTheme="minorHAnsi"/>
        </w:rPr>
      </w:pPr>
    </w:p>
    <w:p w14:paraId="3B552C27" w14:textId="5EA0AEB1" w:rsidR="00602D1A" w:rsidRPr="00385BEC" w:rsidRDefault="00602D1A" w:rsidP="00602D1A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The following chapters of </w:t>
      </w:r>
      <w:r w:rsidR="002D5599" w:rsidRPr="005A2C11">
        <w:rPr>
          <w:b/>
        </w:rPr>
        <w:t xml:space="preserve">Fundamentals of Web Development </w:t>
      </w:r>
      <w:r w:rsidRPr="00385BEC">
        <w:rPr>
          <w:rFonts w:asciiTheme="minorHAnsi" w:hAnsiTheme="minorHAnsi"/>
        </w:rPr>
        <w:t>will be useful in completing this exercise:</w:t>
      </w:r>
    </w:p>
    <w:p w14:paraId="4D8BB87F" w14:textId="77777777" w:rsidR="00602D1A" w:rsidRPr="00385BEC" w:rsidRDefault="00602D1A" w:rsidP="00602D1A">
      <w:pPr>
        <w:rPr>
          <w:rFonts w:asciiTheme="minorHAnsi" w:hAnsiTheme="minorHAnsi"/>
        </w:rPr>
      </w:pPr>
    </w:p>
    <w:p w14:paraId="0431C24C" w14:textId="27C658EE" w:rsidR="001E203B" w:rsidRDefault="002D5599" w:rsidP="00CB17F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Chapter 3</w:t>
      </w:r>
    </w:p>
    <w:p w14:paraId="7B5FA8A8" w14:textId="1FD62A85" w:rsidR="002D5599" w:rsidRPr="00385BEC" w:rsidRDefault="002D5599" w:rsidP="00CB17F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Chapter 4</w:t>
      </w:r>
    </w:p>
    <w:p w14:paraId="03F78F24" w14:textId="77777777" w:rsidR="00F9366B" w:rsidRDefault="00F9366B" w:rsidP="00F9366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Chapter 5</w:t>
      </w:r>
    </w:p>
    <w:p w14:paraId="2073AAFD" w14:textId="11965784" w:rsidR="00E23883" w:rsidRPr="00E23883" w:rsidRDefault="00E23883" w:rsidP="00F9366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E23883">
        <w:rPr>
          <w:rFonts w:asciiTheme="minorHAnsi" w:hAnsiTheme="minorHAnsi"/>
        </w:rPr>
        <w:t>Chapter 7</w:t>
      </w:r>
    </w:p>
    <w:p w14:paraId="771E77B1" w14:textId="77777777" w:rsidR="008962F8" w:rsidRDefault="008962F8" w:rsidP="00124CA3">
      <w:pPr>
        <w:pStyle w:val="Heading1"/>
        <w:rPr>
          <w:rFonts w:asciiTheme="minorHAnsi" w:hAnsiTheme="minorHAnsi"/>
        </w:rPr>
      </w:pPr>
    </w:p>
    <w:p w14:paraId="1ABE1BC3" w14:textId="77777777" w:rsidR="00124CA3" w:rsidRPr="00385BEC" w:rsidRDefault="00124CA3" w:rsidP="00124CA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Lab Supplies</w:t>
      </w:r>
    </w:p>
    <w:p w14:paraId="0A3BBC12" w14:textId="77777777" w:rsidR="00602D1A" w:rsidRPr="00385BEC" w:rsidRDefault="00602D1A" w:rsidP="00602D1A">
      <w:pPr>
        <w:rPr>
          <w:rFonts w:asciiTheme="minorHAnsi" w:hAnsiTheme="minorHAnsi"/>
        </w:rPr>
      </w:pPr>
    </w:p>
    <w:p w14:paraId="30AAA2CE" w14:textId="77777777" w:rsidR="00602D1A" w:rsidRPr="00385BEC" w:rsidRDefault="00602D1A" w:rsidP="00602D1A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To complete this lab you will require the following lab supplies:</w:t>
      </w:r>
    </w:p>
    <w:p w14:paraId="1D348F61" w14:textId="77777777" w:rsidR="00602D1A" w:rsidRPr="00385BEC" w:rsidRDefault="00602D1A" w:rsidP="00602D1A">
      <w:pPr>
        <w:rPr>
          <w:rFonts w:asciiTheme="minorHAnsi" w:hAnsiTheme="minorHAnsi"/>
        </w:rPr>
      </w:pPr>
    </w:p>
    <w:p w14:paraId="046D4E37" w14:textId="0EBA7AB4" w:rsidR="00602D1A" w:rsidRPr="00385BEC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Textbook: </w:t>
      </w:r>
      <w:r w:rsidR="002D5599" w:rsidRPr="005A2C11">
        <w:rPr>
          <w:b/>
        </w:rPr>
        <w:t>Fundamentals of Web Development</w:t>
      </w:r>
    </w:p>
    <w:p w14:paraId="705E3C84" w14:textId="77777777" w:rsidR="006838A8" w:rsidRPr="00385BEC" w:rsidRDefault="006838A8" w:rsidP="006838A8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Eclipse, Notepad (or other text editor, or IDE)</w:t>
      </w:r>
    </w:p>
    <w:p w14:paraId="6A44780E" w14:textId="77777777" w:rsidR="00124CA3" w:rsidRPr="00385BEC" w:rsidRDefault="006838A8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FileZilla (or other FTP client)</w:t>
      </w:r>
    </w:p>
    <w:p w14:paraId="5FBEA4B3" w14:textId="77777777" w:rsidR="00124CA3" w:rsidRPr="00385BEC" w:rsidRDefault="00124CA3" w:rsidP="00124CA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Summary of Tasks</w:t>
      </w:r>
    </w:p>
    <w:p w14:paraId="2FC14B48" w14:textId="77777777" w:rsidR="002F124E" w:rsidRPr="00385BEC" w:rsidRDefault="002F124E" w:rsidP="002F124E">
      <w:pPr>
        <w:rPr>
          <w:rFonts w:asciiTheme="minorHAnsi" w:hAnsiTheme="minorHAnsi"/>
        </w:rPr>
      </w:pPr>
    </w:p>
    <w:p w14:paraId="2571E459" w14:textId="77777777" w:rsidR="00FE16F0" w:rsidRPr="00385BEC" w:rsidRDefault="00FE16F0" w:rsidP="00FE16F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Common Look and Feel</w:t>
      </w:r>
    </w:p>
    <w:p w14:paraId="1D51DFFC" w14:textId="77777777" w:rsidR="00083B70" w:rsidRPr="00385BEC" w:rsidRDefault="00083B70" w:rsidP="00083B7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an EXTERNAL CSS file</w:t>
      </w:r>
    </w:p>
    <w:p w14:paraId="690A7C1E" w14:textId="77777777" w:rsidR="00083B70" w:rsidRPr="00385BEC" w:rsidRDefault="00FE16F0" w:rsidP="00083B7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Index.html</w:t>
      </w:r>
    </w:p>
    <w:p w14:paraId="5248863B" w14:textId="77777777" w:rsidR="00FE16F0" w:rsidRPr="00385BEC" w:rsidRDefault="00FE16F0" w:rsidP="00083B7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Multimedia.html</w:t>
      </w:r>
    </w:p>
    <w:p w14:paraId="43525E86" w14:textId="2DCA593E" w:rsidR="00083B70" w:rsidRPr="00385BEC" w:rsidRDefault="006E026A" w:rsidP="00083B7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</w:t>
      </w:r>
      <w:r w:rsidR="00083B70" w:rsidRPr="00385BEC">
        <w:rPr>
          <w:rFonts w:asciiTheme="minorHAnsi" w:hAnsiTheme="minorHAnsi"/>
        </w:rPr>
        <w:t xml:space="preserve"> webserver </w:t>
      </w:r>
    </w:p>
    <w:p w14:paraId="4A011365" w14:textId="77777777" w:rsidR="00083B70" w:rsidRPr="00385BEC" w:rsidRDefault="00083B70" w:rsidP="00083B7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View your webpage using a web browser</w:t>
      </w:r>
    </w:p>
    <w:p w14:paraId="2651E5EE" w14:textId="77777777" w:rsidR="00083B70" w:rsidRPr="00385BEC" w:rsidRDefault="00083B70" w:rsidP="00083B7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Submit Assignment Link on Blackboard</w:t>
      </w:r>
    </w:p>
    <w:p w14:paraId="2EEEA5F1" w14:textId="77777777" w:rsidR="007E3020" w:rsidRPr="00385BEC" w:rsidRDefault="007E3020" w:rsidP="00083B70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Task 1</w:t>
      </w:r>
    </w:p>
    <w:p w14:paraId="1460D729" w14:textId="77777777" w:rsidR="007E3020" w:rsidRPr="00385BEC" w:rsidRDefault="007E3020" w:rsidP="007E3020">
      <w:pPr>
        <w:rPr>
          <w:rFonts w:asciiTheme="minorHAnsi" w:hAnsiTheme="minorHAnsi"/>
        </w:rPr>
      </w:pPr>
    </w:p>
    <w:p w14:paraId="622AF3BE" w14:textId="458C4663" w:rsidR="007E3020" w:rsidRPr="00385BEC" w:rsidRDefault="007E3020" w:rsidP="007E302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Before getting started with the following tasks review the ‘Common Look and Feel’ video provided on Blackboard (under: </w:t>
      </w:r>
      <w:r w:rsidR="00B24C78">
        <w:rPr>
          <w:rFonts w:asciiTheme="minorHAnsi" w:hAnsiTheme="minorHAnsi"/>
        </w:rPr>
        <w:t xml:space="preserve">Course </w:t>
      </w:r>
      <w:r w:rsidRPr="00385BEC">
        <w:rPr>
          <w:rFonts w:asciiTheme="minorHAnsi" w:hAnsiTheme="minorHAnsi"/>
        </w:rPr>
        <w:t xml:space="preserve">Content </w:t>
      </w:r>
      <w:r w:rsidRPr="00385BEC">
        <w:rPr>
          <w:rFonts w:asciiTheme="minorHAnsi" w:hAnsiTheme="minorHAnsi"/>
        </w:rPr>
        <w:sym w:font="Wingdings" w:char="F0E0"/>
      </w:r>
      <w:r w:rsidRPr="00385BEC">
        <w:rPr>
          <w:rFonts w:asciiTheme="minorHAnsi" w:hAnsiTheme="minorHAnsi"/>
        </w:rPr>
        <w:t xml:space="preserve"> Extra Materials</w:t>
      </w:r>
      <w:r w:rsidR="00E23883">
        <w:rPr>
          <w:rFonts w:asciiTheme="minorHAnsi" w:hAnsiTheme="minorHAnsi"/>
        </w:rPr>
        <w:t>)</w:t>
      </w:r>
      <w:r w:rsidRPr="00385BEC">
        <w:rPr>
          <w:rFonts w:asciiTheme="minorHAnsi" w:hAnsiTheme="minorHAnsi"/>
        </w:rPr>
        <w:t>. Using the knowledge gained</w:t>
      </w:r>
      <w:r w:rsidR="006838A8" w:rsidRPr="00385BEC">
        <w:rPr>
          <w:rFonts w:asciiTheme="minorHAnsi" w:hAnsiTheme="minorHAnsi"/>
        </w:rPr>
        <w:t xml:space="preserve"> in these materials create a ‘Common Look and Feel’ to be used on every page of your website.</w:t>
      </w:r>
    </w:p>
    <w:p w14:paraId="24D5B48A" w14:textId="77777777" w:rsidR="007E3020" w:rsidRPr="00385BEC" w:rsidRDefault="007E3020" w:rsidP="007E3020">
      <w:pPr>
        <w:rPr>
          <w:rFonts w:asciiTheme="minorHAnsi" w:hAnsiTheme="minorHAnsi"/>
        </w:rPr>
      </w:pPr>
    </w:p>
    <w:p w14:paraId="2B05C401" w14:textId="2029BBEC" w:rsidR="00AD7D28" w:rsidRPr="00385BEC" w:rsidRDefault="006838A8" w:rsidP="00AD7D28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Each</w:t>
      </w:r>
      <w:r w:rsidR="007E3020" w:rsidRPr="00385BEC">
        <w:rPr>
          <w:rFonts w:asciiTheme="minorHAnsi" w:hAnsiTheme="minorHAnsi"/>
        </w:rPr>
        <w:t xml:space="preserve"> page</w:t>
      </w:r>
      <w:r w:rsidR="009B08EE" w:rsidRPr="00385BEC">
        <w:rPr>
          <w:rFonts w:asciiTheme="minorHAnsi" w:hAnsiTheme="minorHAnsi"/>
        </w:rPr>
        <w:t xml:space="preserve"> in your web site</w:t>
      </w:r>
      <w:r w:rsidR="007E3020" w:rsidRPr="00385BEC">
        <w:rPr>
          <w:rFonts w:asciiTheme="minorHAnsi" w:hAnsiTheme="minorHAnsi"/>
        </w:rPr>
        <w:t xml:space="preserve"> should have</w:t>
      </w:r>
      <w:r w:rsidRPr="00385BEC">
        <w:rPr>
          <w:rFonts w:asciiTheme="minorHAnsi" w:hAnsiTheme="minorHAnsi"/>
        </w:rPr>
        <w:t xml:space="preserve"> at least the following</w:t>
      </w:r>
      <w:r w:rsidR="007E3020" w:rsidRPr="00385BEC">
        <w:rPr>
          <w:rFonts w:asciiTheme="minorHAnsi" w:hAnsiTheme="minorHAnsi"/>
        </w:rPr>
        <w:t xml:space="preserve"> identical common e</w:t>
      </w:r>
      <w:r w:rsidR="004E2540">
        <w:rPr>
          <w:rFonts w:asciiTheme="minorHAnsi" w:hAnsiTheme="minorHAnsi"/>
        </w:rPr>
        <w:t xml:space="preserve">lements: Header, Footer, Top </w:t>
      </w:r>
      <w:r w:rsidRPr="00385BEC">
        <w:rPr>
          <w:rFonts w:asciiTheme="minorHAnsi" w:hAnsiTheme="minorHAnsi"/>
        </w:rPr>
        <w:t>Menu</w:t>
      </w:r>
      <w:r w:rsidR="004E2540">
        <w:rPr>
          <w:rFonts w:asciiTheme="minorHAnsi" w:hAnsiTheme="minorHAnsi"/>
        </w:rPr>
        <w:t xml:space="preserve"> and Side Menu. You must implement Design Templa</w:t>
      </w:r>
      <w:r w:rsidR="000808DE">
        <w:rPr>
          <w:rFonts w:asciiTheme="minorHAnsi" w:hAnsiTheme="minorHAnsi"/>
        </w:rPr>
        <w:t>te 1</w:t>
      </w:r>
      <w:r w:rsidR="004E2540">
        <w:rPr>
          <w:rFonts w:asciiTheme="minorHAnsi" w:hAnsiTheme="minorHAnsi"/>
        </w:rPr>
        <w:t xml:space="preserve"> (Course </w:t>
      </w:r>
      <w:r w:rsidR="004E2540" w:rsidRPr="00385BEC">
        <w:rPr>
          <w:rFonts w:asciiTheme="minorHAnsi" w:hAnsiTheme="minorHAnsi"/>
        </w:rPr>
        <w:t xml:space="preserve">Content </w:t>
      </w:r>
      <w:r w:rsidR="004E2540" w:rsidRPr="00385BEC">
        <w:rPr>
          <w:rFonts w:asciiTheme="minorHAnsi" w:hAnsiTheme="minorHAnsi"/>
        </w:rPr>
        <w:sym w:font="Wingdings" w:char="F0E0"/>
      </w:r>
      <w:r w:rsidR="004E2540" w:rsidRPr="00385BEC">
        <w:rPr>
          <w:rFonts w:asciiTheme="minorHAnsi" w:hAnsiTheme="minorHAnsi"/>
        </w:rPr>
        <w:t xml:space="preserve"> Extra Materials</w:t>
      </w:r>
      <w:r w:rsidR="004E2540">
        <w:rPr>
          <w:rFonts w:asciiTheme="minorHAnsi" w:hAnsiTheme="minorHAnsi"/>
        </w:rPr>
        <w:t xml:space="preserve"> </w:t>
      </w:r>
      <w:r w:rsidR="004E2540" w:rsidRPr="00385BEC">
        <w:rPr>
          <w:rFonts w:asciiTheme="minorHAnsi" w:hAnsiTheme="minorHAnsi"/>
        </w:rPr>
        <w:sym w:font="Wingdings" w:char="F0E0"/>
      </w:r>
      <w:r w:rsidR="004E2540">
        <w:rPr>
          <w:rFonts w:asciiTheme="minorHAnsi" w:hAnsiTheme="minorHAnsi"/>
        </w:rPr>
        <w:t xml:space="preserve"> Common Look and Feel </w:t>
      </w:r>
      <w:r w:rsidR="004E2540" w:rsidRPr="00385BEC">
        <w:rPr>
          <w:rFonts w:asciiTheme="minorHAnsi" w:hAnsiTheme="minorHAnsi"/>
        </w:rPr>
        <w:sym w:font="Wingdings" w:char="F0E0"/>
      </w:r>
      <w:r w:rsidR="000808DE">
        <w:rPr>
          <w:rFonts w:asciiTheme="minorHAnsi" w:hAnsiTheme="minorHAnsi"/>
        </w:rPr>
        <w:t>Design Template 1</w:t>
      </w:r>
      <w:r w:rsidR="004E2540">
        <w:rPr>
          <w:rFonts w:asciiTheme="minorHAnsi" w:hAnsiTheme="minorHAnsi"/>
        </w:rPr>
        <w:t>.png)</w:t>
      </w:r>
      <w:r w:rsidR="00AD7D28">
        <w:rPr>
          <w:rFonts w:asciiTheme="minorHAnsi" w:hAnsiTheme="minorHAnsi"/>
        </w:rPr>
        <w:t xml:space="preserve"> </w:t>
      </w:r>
      <w:r w:rsidR="00AD7D28" w:rsidRPr="00385BEC">
        <w:rPr>
          <w:rFonts w:asciiTheme="minorHAnsi" w:hAnsiTheme="minorHAnsi"/>
        </w:rPr>
        <w:t>on every page of your website.</w:t>
      </w:r>
    </w:p>
    <w:p w14:paraId="6AF0C578" w14:textId="77777777" w:rsidR="007E3020" w:rsidRPr="00385BEC" w:rsidRDefault="007E3020" w:rsidP="007E3020">
      <w:pPr>
        <w:rPr>
          <w:rFonts w:asciiTheme="minorHAnsi" w:hAnsiTheme="minorHAnsi"/>
        </w:rPr>
      </w:pPr>
    </w:p>
    <w:p w14:paraId="31D46D1A" w14:textId="77777777" w:rsidR="007E3020" w:rsidRPr="00385BEC" w:rsidRDefault="007E3020" w:rsidP="007E3020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Header</w:t>
      </w:r>
    </w:p>
    <w:p w14:paraId="3D6A567D" w14:textId="77777777" w:rsidR="007E3020" w:rsidRPr="00385BEC" w:rsidRDefault="007E3020" w:rsidP="007E3020">
      <w:pPr>
        <w:pStyle w:val="ListParagraph"/>
        <w:numPr>
          <w:ilvl w:val="1"/>
          <w:numId w:val="12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Lab Number, Course Name, Course Number</w:t>
      </w:r>
    </w:p>
    <w:p w14:paraId="3384BD4C" w14:textId="31CC5AF3" w:rsidR="007E3020" w:rsidRPr="00385BEC" w:rsidRDefault="004E2540" w:rsidP="007E3020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Top </w:t>
      </w:r>
      <w:r w:rsidR="007E3020" w:rsidRPr="00385BEC">
        <w:rPr>
          <w:rFonts w:asciiTheme="minorHAnsi" w:hAnsiTheme="minorHAnsi"/>
        </w:rPr>
        <w:t>Menu</w:t>
      </w:r>
    </w:p>
    <w:p w14:paraId="065ED5D1" w14:textId="0DA80474" w:rsidR="007E3020" w:rsidRDefault="004E2540" w:rsidP="007E3020">
      <w:pPr>
        <w:pStyle w:val="ListParagraph"/>
        <w:numPr>
          <w:ilvl w:val="1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Links to Lab1, Lab2, Lab3</w:t>
      </w:r>
    </w:p>
    <w:p w14:paraId="4CC2D689" w14:textId="154B7509" w:rsidR="004E2540" w:rsidRPr="00385BEC" w:rsidRDefault="004E2540" w:rsidP="004E2540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Side </w:t>
      </w:r>
      <w:r w:rsidRPr="00385BEC">
        <w:rPr>
          <w:rFonts w:asciiTheme="minorHAnsi" w:hAnsiTheme="minorHAnsi"/>
        </w:rPr>
        <w:t>Menu</w:t>
      </w:r>
    </w:p>
    <w:p w14:paraId="03897E67" w14:textId="06FBBC00" w:rsidR="004E2540" w:rsidRPr="004E2540" w:rsidRDefault="004E2540" w:rsidP="004E2540">
      <w:pPr>
        <w:pStyle w:val="ListParagraph"/>
        <w:numPr>
          <w:ilvl w:val="1"/>
          <w:numId w:val="12"/>
        </w:numPr>
        <w:rPr>
          <w:rFonts w:asciiTheme="minorHAnsi" w:hAnsiTheme="minorHAnsi"/>
        </w:rPr>
      </w:pPr>
      <w:r w:rsidRPr="004E2540">
        <w:rPr>
          <w:rFonts w:asciiTheme="minorHAnsi" w:hAnsiTheme="minorHAnsi"/>
        </w:rPr>
        <w:t>Links to both Index.html and Multimedia.html</w:t>
      </w:r>
    </w:p>
    <w:p w14:paraId="7F3D7828" w14:textId="77777777" w:rsidR="007E3020" w:rsidRPr="00385BEC" w:rsidRDefault="007E3020" w:rsidP="007E3020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Footer</w:t>
      </w:r>
    </w:p>
    <w:p w14:paraId="74379070" w14:textId="77777777" w:rsidR="007E3020" w:rsidRPr="00385BEC" w:rsidRDefault="007E3020" w:rsidP="007E3020">
      <w:pPr>
        <w:pStyle w:val="ListParagraph"/>
        <w:numPr>
          <w:ilvl w:val="1"/>
          <w:numId w:val="12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Student Number, First Name, Last Name, Email Address</w:t>
      </w:r>
    </w:p>
    <w:p w14:paraId="12AD06E9" w14:textId="77777777" w:rsidR="006838A8" w:rsidRPr="00385BEC" w:rsidRDefault="006838A8" w:rsidP="006838A8">
      <w:pPr>
        <w:rPr>
          <w:rFonts w:asciiTheme="minorHAnsi" w:hAnsiTheme="minorHAnsi"/>
        </w:rPr>
      </w:pPr>
    </w:p>
    <w:p w14:paraId="12EED39E" w14:textId="77777777" w:rsidR="006838A8" w:rsidRPr="00385BEC" w:rsidRDefault="006838A8" w:rsidP="006838A8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lastRenderedPageBreak/>
        <w:t>The Content Area in each page will</w:t>
      </w:r>
      <w:r w:rsidR="000F2B43" w:rsidRPr="00385BEC">
        <w:rPr>
          <w:rFonts w:asciiTheme="minorHAnsi" w:hAnsiTheme="minorHAnsi"/>
        </w:rPr>
        <w:t xml:space="preserve"> be</w:t>
      </w:r>
      <w:r w:rsidRPr="00385BEC">
        <w:rPr>
          <w:rFonts w:asciiTheme="minorHAnsi" w:hAnsiTheme="minorHAnsi"/>
        </w:rPr>
        <w:t xml:space="preserve"> different depen</w:t>
      </w:r>
      <w:r w:rsidR="009B08EE" w:rsidRPr="00385BEC">
        <w:rPr>
          <w:rFonts w:asciiTheme="minorHAnsi" w:hAnsiTheme="minorHAnsi"/>
        </w:rPr>
        <w:t>ding on the purpose of the page (described in Task 3 and Task 4)</w:t>
      </w:r>
      <w:r w:rsidR="000F2B43" w:rsidRPr="00385BEC">
        <w:rPr>
          <w:rFonts w:asciiTheme="minorHAnsi" w:hAnsiTheme="minorHAnsi"/>
        </w:rPr>
        <w:t>.</w:t>
      </w:r>
    </w:p>
    <w:p w14:paraId="6F390600" w14:textId="77777777" w:rsidR="00083B70" w:rsidRPr="00385BEC" w:rsidRDefault="00FE16F0" w:rsidP="00083B70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Task 2</w:t>
      </w:r>
    </w:p>
    <w:p w14:paraId="79A81147" w14:textId="77777777" w:rsidR="00083B70" w:rsidRPr="00385BEC" w:rsidRDefault="00083B70" w:rsidP="00083B70">
      <w:pPr>
        <w:rPr>
          <w:rFonts w:asciiTheme="minorHAnsi" w:hAnsiTheme="minorHAnsi"/>
        </w:rPr>
      </w:pPr>
    </w:p>
    <w:p w14:paraId="3FABC48F" w14:textId="77777777" w:rsidR="00083B70" w:rsidRPr="00385BEC" w:rsidRDefault="00083B70" w:rsidP="00083B7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a file called StyleSheet.css that will modify your site in the following ways:</w:t>
      </w:r>
    </w:p>
    <w:p w14:paraId="3BA06DDA" w14:textId="77777777" w:rsidR="00083B70" w:rsidRPr="00385BEC" w:rsidRDefault="00083B70" w:rsidP="00083B70">
      <w:pPr>
        <w:rPr>
          <w:rFonts w:asciiTheme="minorHAnsi" w:hAnsiTheme="minorHAnsi"/>
        </w:rPr>
      </w:pPr>
    </w:p>
    <w:p w14:paraId="14A31E1D" w14:textId="02BD3110" w:rsidR="00083B70" w:rsidRPr="00385BEC" w:rsidRDefault="00083B70" w:rsidP="00083B7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Set the</w:t>
      </w:r>
      <w:r w:rsidR="00E23883">
        <w:rPr>
          <w:rFonts w:asciiTheme="minorHAnsi" w:hAnsiTheme="minorHAnsi"/>
        </w:rPr>
        <w:t xml:space="preserve"> font of your website to Times New Roman</w:t>
      </w:r>
    </w:p>
    <w:p w14:paraId="50C6F0D0" w14:textId="285C2525" w:rsidR="00083B70" w:rsidRPr="00385BEC" w:rsidRDefault="00E23883" w:rsidP="00083B7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Set the size of your font 14</w:t>
      </w:r>
      <w:r w:rsidR="00083B70" w:rsidRPr="00385BEC">
        <w:rPr>
          <w:rFonts w:asciiTheme="minorHAnsi" w:hAnsiTheme="minorHAnsi"/>
        </w:rPr>
        <w:t>px</w:t>
      </w:r>
    </w:p>
    <w:p w14:paraId="7B1130D4" w14:textId="2DDB61C6" w:rsidR="00083B70" w:rsidRPr="00385BEC" w:rsidRDefault="00083B70" w:rsidP="00083B7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Set the background color o</w:t>
      </w:r>
      <w:r w:rsidR="00927539">
        <w:rPr>
          <w:rFonts w:asciiTheme="minorHAnsi" w:hAnsiTheme="minorHAnsi"/>
        </w:rPr>
        <w:t>f your web pages to white</w:t>
      </w:r>
      <w:r w:rsidRPr="00385BEC">
        <w:rPr>
          <w:rFonts w:asciiTheme="minorHAnsi" w:hAnsiTheme="minorHAnsi"/>
        </w:rPr>
        <w:t xml:space="preserve"> color</w:t>
      </w:r>
    </w:p>
    <w:p w14:paraId="5D8B29FA" w14:textId="77777777" w:rsidR="00083B70" w:rsidRPr="00385BEC" w:rsidRDefault="00083B70" w:rsidP="00083B7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Make all the content of your web page align to the center</w:t>
      </w:r>
    </w:p>
    <w:p w14:paraId="3ED64A7D" w14:textId="77777777" w:rsidR="00083B70" w:rsidRPr="00385BEC" w:rsidRDefault="00083B70" w:rsidP="00083B7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Modify the body tag</w:t>
      </w:r>
    </w:p>
    <w:p w14:paraId="3DF4821D" w14:textId="77777777" w:rsidR="00083B70" w:rsidRPr="00385BEC" w:rsidRDefault="00083B70" w:rsidP="00083B70">
      <w:pPr>
        <w:pStyle w:val="ListParagraph"/>
        <w:numPr>
          <w:ilvl w:val="1"/>
          <w:numId w:val="1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Remove the margin and padding from the body</w:t>
      </w:r>
    </w:p>
    <w:p w14:paraId="6830712B" w14:textId="77777777" w:rsidR="00083B70" w:rsidRPr="00385BEC" w:rsidRDefault="00083B70" w:rsidP="00083B7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Modify the header1 tag</w:t>
      </w:r>
    </w:p>
    <w:p w14:paraId="25726846" w14:textId="53F19284" w:rsidR="00083B70" w:rsidRDefault="00083B70" w:rsidP="00083B70">
      <w:pPr>
        <w:pStyle w:val="ListParagraph"/>
        <w:numPr>
          <w:ilvl w:val="1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Set t</w:t>
      </w:r>
      <w:r w:rsidR="00965C04">
        <w:rPr>
          <w:rFonts w:asciiTheme="minorHAnsi" w:hAnsiTheme="minorHAnsi"/>
        </w:rPr>
        <w:t>he color of every h1 tag to blue</w:t>
      </w:r>
    </w:p>
    <w:p w14:paraId="3DE2D4AA" w14:textId="471826BD" w:rsidR="000E6CA4" w:rsidRPr="00385BEC" w:rsidRDefault="000E6CA4" w:rsidP="000E6CA4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Modify the header2</w:t>
      </w:r>
      <w:r w:rsidRPr="00385BEC">
        <w:rPr>
          <w:rFonts w:asciiTheme="minorHAnsi" w:hAnsiTheme="minorHAnsi"/>
        </w:rPr>
        <w:t xml:space="preserve"> tag</w:t>
      </w:r>
    </w:p>
    <w:p w14:paraId="564205BC" w14:textId="4A56E532" w:rsidR="000E6CA4" w:rsidRPr="000E6CA4" w:rsidRDefault="000E6CA4" w:rsidP="000E6CA4">
      <w:pPr>
        <w:pStyle w:val="ListParagraph"/>
        <w:numPr>
          <w:ilvl w:val="1"/>
          <w:numId w:val="13"/>
        </w:numPr>
        <w:rPr>
          <w:rFonts w:asciiTheme="minorHAnsi" w:hAnsiTheme="minorHAnsi"/>
        </w:rPr>
      </w:pPr>
      <w:r w:rsidRPr="000E6CA4">
        <w:rPr>
          <w:rFonts w:asciiTheme="minorHAnsi" w:hAnsiTheme="minorHAnsi"/>
        </w:rPr>
        <w:t>Set t</w:t>
      </w:r>
      <w:r>
        <w:rPr>
          <w:rFonts w:asciiTheme="minorHAnsi" w:hAnsiTheme="minorHAnsi"/>
        </w:rPr>
        <w:t>he color of every h2 tag to green</w:t>
      </w:r>
    </w:p>
    <w:p w14:paraId="3116FD41" w14:textId="77777777" w:rsidR="00083B70" w:rsidRPr="00385BEC" w:rsidRDefault="00083B70" w:rsidP="00083B7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Modify the paragraph tag</w:t>
      </w:r>
    </w:p>
    <w:p w14:paraId="59FE6673" w14:textId="77777777" w:rsidR="00083B70" w:rsidRPr="00385BEC" w:rsidRDefault="00083B70" w:rsidP="00083B70">
      <w:pPr>
        <w:pStyle w:val="ListParagraph"/>
        <w:numPr>
          <w:ilvl w:val="1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Set the padding of the paragraph tag to 20px</w:t>
      </w:r>
    </w:p>
    <w:p w14:paraId="0FAD40B1" w14:textId="77777777" w:rsidR="00083B70" w:rsidRPr="00385BEC" w:rsidRDefault="00083B70" w:rsidP="00083B7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an ID called ‘header’</w:t>
      </w:r>
    </w:p>
    <w:p w14:paraId="049783E5" w14:textId="77777777" w:rsidR="00083B70" w:rsidRPr="00385BEC" w:rsidRDefault="00083B70" w:rsidP="00083B70">
      <w:pPr>
        <w:pStyle w:val="ListParagraph"/>
        <w:numPr>
          <w:ilvl w:val="1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CSS to style the header section of your webpage</w:t>
      </w:r>
    </w:p>
    <w:p w14:paraId="43ABA782" w14:textId="77777777" w:rsidR="00083B70" w:rsidRPr="00385BEC" w:rsidRDefault="00083B70" w:rsidP="00083B7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an ID called ‘footer’</w:t>
      </w:r>
    </w:p>
    <w:p w14:paraId="2B45EC5C" w14:textId="77777777" w:rsidR="00083B70" w:rsidRPr="00385BEC" w:rsidRDefault="00083B70" w:rsidP="00083B70">
      <w:pPr>
        <w:pStyle w:val="ListParagraph"/>
        <w:numPr>
          <w:ilvl w:val="1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CSS to style the footer section of your webpage</w:t>
      </w:r>
    </w:p>
    <w:p w14:paraId="34895FDD" w14:textId="481672AB" w:rsidR="00083B70" w:rsidRPr="00385BEC" w:rsidRDefault="00083B70" w:rsidP="00083B7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an ID called ‘</w:t>
      </w:r>
      <w:r w:rsidR="00965C04">
        <w:rPr>
          <w:rFonts w:asciiTheme="minorHAnsi" w:hAnsiTheme="minorHAnsi"/>
        </w:rPr>
        <w:t>top-</w:t>
      </w:r>
      <w:r w:rsidRPr="00385BEC">
        <w:rPr>
          <w:rFonts w:asciiTheme="minorHAnsi" w:hAnsiTheme="minorHAnsi"/>
        </w:rPr>
        <w:t>menu’</w:t>
      </w:r>
    </w:p>
    <w:p w14:paraId="152F5DFB" w14:textId="07E4C9B5" w:rsidR="00083B70" w:rsidRDefault="00083B70" w:rsidP="00083B70">
      <w:pPr>
        <w:pStyle w:val="ListParagraph"/>
        <w:numPr>
          <w:ilvl w:val="1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Create CSS to style the </w:t>
      </w:r>
      <w:r w:rsidR="00965C04">
        <w:rPr>
          <w:rFonts w:asciiTheme="minorHAnsi" w:hAnsiTheme="minorHAnsi"/>
        </w:rPr>
        <w:t xml:space="preserve">top </w:t>
      </w:r>
      <w:r w:rsidRPr="00385BEC">
        <w:rPr>
          <w:rFonts w:asciiTheme="minorHAnsi" w:hAnsiTheme="minorHAnsi"/>
        </w:rPr>
        <w:t>menu section of your webpage</w:t>
      </w:r>
    </w:p>
    <w:p w14:paraId="6C252B9B" w14:textId="2BF8EE90" w:rsidR="00965C04" w:rsidRPr="00385BEC" w:rsidRDefault="00965C04" w:rsidP="00965C04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an ID called ‘</w:t>
      </w:r>
      <w:r>
        <w:rPr>
          <w:rFonts w:asciiTheme="minorHAnsi" w:hAnsiTheme="minorHAnsi"/>
        </w:rPr>
        <w:t>side-</w:t>
      </w:r>
      <w:r w:rsidRPr="00385BEC">
        <w:rPr>
          <w:rFonts w:asciiTheme="minorHAnsi" w:hAnsiTheme="minorHAnsi"/>
        </w:rPr>
        <w:t>menu’</w:t>
      </w:r>
    </w:p>
    <w:p w14:paraId="2B155330" w14:textId="6F1ACB7D" w:rsidR="00965C04" w:rsidRPr="00965C04" w:rsidRDefault="00965C04" w:rsidP="00965C04">
      <w:pPr>
        <w:pStyle w:val="ListParagraph"/>
        <w:numPr>
          <w:ilvl w:val="1"/>
          <w:numId w:val="13"/>
        </w:numPr>
        <w:rPr>
          <w:rFonts w:asciiTheme="minorHAnsi" w:hAnsiTheme="minorHAnsi"/>
        </w:rPr>
      </w:pPr>
      <w:r w:rsidRPr="00965C04">
        <w:rPr>
          <w:rFonts w:asciiTheme="minorHAnsi" w:hAnsiTheme="minorHAnsi"/>
        </w:rPr>
        <w:t xml:space="preserve">Create CSS to style the </w:t>
      </w:r>
      <w:r>
        <w:rPr>
          <w:rFonts w:asciiTheme="minorHAnsi" w:hAnsiTheme="minorHAnsi"/>
        </w:rPr>
        <w:t xml:space="preserve">side </w:t>
      </w:r>
      <w:r w:rsidRPr="00965C04">
        <w:rPr>
          <w:rFonts w:asciiTheme="minorHAnsi" w:hAnsiTheme="minorHAnsi"/>
        </w:rPr>
        <w:t>menu section of your webpage</w:t>
      </w:r>
    </w:p>
    <w:p w14:paraId="55351E9B" w14:textId="77777777" w:rsidR="00083B70" w:rsidRPr="00385BEC" w:rsidRDefault="00083B70" w:rsidP="00083B7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an ID called ‘content’</w:t>
      </w:r>
    </w:p>
    <w:p w14:paraId="71E3F187" w14:textId="77777777" w:rsidR="00083B70" w:rsidRPr="00385BEC" w:rsidRDefault="00083B70" w:rsidP="00083B70">
      <w:pPr>
        <w:pStyle w:val="ListParagraph"/>
        <w:numPr>
          <w:ilvl w:val="1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CSS to style the content section of your webpage</w:t>
      </w:r>
    </w:p>
    <w:p w14:paraId="50B5C459" w14:textId="77777777" w:rsidR="001E203B" w:rsidRPr="00385BEC" w:rsidRDefault="00FE16F0" w:rsidP="00CD3A39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Task 3</w:t>
      </w:r>
    </w:p>
    <w:p w14:paraId="683A715B" w14:textId="77777777" w:rsidR="001E203B" w:rsidRPr="00385BEC" w:rsidRDefault="001E203B" w:rsidP="001E203B">
      <w:pPr>
        <w:rPr>
          <w:rFonts w:asciiTheme="minorHAnsi" w:hAnsiTheme="minorHAnsi"/>
        </w:rPr>
      </w:pPr>
    </w:p>
    <w:p w14:paraId="251BA6E6" w14:textId="7B441915" w:rsidR="00BA0BD6" w:rsidRDefault="00FE16F0" w:rsidP="00FE16F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a new web page named ‘index.html’</w:t>
      </w:r>
      <w:r w:rsidR="009B08EE" w:rsidRPr="00385BEC">
        <w:rPr>
          <w:rFonts w:asciiTheme="minorHAnsi" w:hAnsiTheme="minorHAnsi"/>
        </w:rPr>
        <w:t xml:space="preserve"> that implements the </w:t>
      </w:r>
      <w:r w:rsidR="00232DD5">
        <w:rPr>
          <w:rFonts w:asciiTheme="minorHAnsi" w:hAnsiTheme="minorHAnsi"/>
        </w:rPr>
        <w:t>‘</w:t>
      </w:r>
      <w:r w:rsidR="00533A83">
        <w:rPr>
          <w:rFonts w:asciiTheme="minorHAnsi" w:hAnsiTheme="minorHAnsi"/>
        </w:rPr>
        <w:t>Design Template 1</w:t>
      </w:r>
      <w:r w:rsidR="00232DD5">
        <w:rPr>
          <w:rFonts w:asciiTheme="minorHAnsi" w:hAnsiTheme="minorHAnsi"/>
        </w:rPr>
        <w:t>’</w:t>
      </w:r>
      <w:r w:rsidR="00533A83">
        <w:rPr>
          <w:rFonts w:asciiTheme="minorHAnsi" w:hAnsiTheme="minorHAnsi"/>
        </w:rPr>
        <w:t xml:space="preserve"> </w:t>
      </w:r>
      <w:r w:rsidR="00232DD5">
        <w:rPr>
          <w:rFonts w:asciiTheme="minorHAnsi" w:hAnsiTheme="minorHAnsi"/>
        </w:rPr>
        <w:t xml:space="preserve">for </w:t>
      </w:r>
      <w:r w:rsidR="009B08EE" w:rsidRPr="00385BEC">
        <w:rPr>
          <w:rFonts w:asciiTheme="minorHAnsi" w:hAnsiTheme="minorHAnsi"/>
        </w:rPr>
        <w:t>‘Common Loo</w:t>
      </w:r>
      <w:r w:rsidR="00232DD5">
        <w:rPr>
          <w:rFonts w:asciiTheme="minorHAnsi" w:hAnsiTheme="minorHAnsi"/>
        </w:rPr>
        <w:t>k and Feel’</w:t>
      </w:r>
      <w:r w:rsidR="00146431">
        <w:rPr>
          <w:rFonts w:asciiTheme="minorHAnsi" w:hAnsiTheme="minorHAnsi"/>
        </w:rPr>
        <w:t>. This web page needs to</w:t>
      </w:r>
      <w:r w:rsidR="00B36C65">
        <w:rPr>
          <w:rFonts w:asciiTheme="minorHAnsi" w:hAnsiTheme="minorHAnsi"/>
        </w:rPr>
        <w:t xml:space="preserve"> contain </w:t>
      </w:r>
      <w:r w:rsidR="00146431">
        <w:rPr>
          <w:rFonts w:asciiTheme="minorHAnsi" w:hAnsiTheme="minorHAnsi"/>
        </w:rPr>
        <w:t>the following questions</w:t>
      </w:r>
      <w:r w:rsidR="009A792C">
        <w:rPr>
          <w:rFonts w:asciiTheme="minorHAnsi" w:hAnsiTheme="minorHAnsi"/>
        </w:rPr>
        <w:t xml:space="preserve"> </w:t>
      </w:r>
      <w:r w:rsidR="00146431">
        <w:rPr>
          <w:rFonts w:asciiTheme="minorHAnsi" w:hAnsiTheme="minorHAnsi"/>
        </w:rPr>
        <w:t xml:space="preserve">and </w:t>
      </w:r>
      <w:r w:rsidR="0056570E">
        <w:rPr>
          <w:rFonts w:asciiTheme="minorHAnsi" w:hAnsiTheme="minorHAnsi"/>
        </w:rPr>
        <w:t>corresponding answers:</w:t>
      </w:r>
    </w:p>
    <w:p w14:paraId="5A888225" w14:textId="33841C52" w:rsidR="0056570E" w:rsidRDefault="0056570E" w:rsidP="0056570E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are different parts of a CSS style rule?</w:t>
      </w:r>
    </w:p>
    <w:p w14:paraId="00B4CF5F" w14:textId="0BB109C1" w:rsidR="0056570E" w:rsidRDefault="0056570E" w:rsidP="0056570E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is the difference between a relative and absolute measure unit in CSS? Why are relative units preferred over absolute units in CSS?</w:t>
      </w:r>
    </w:p>
    <w:p w14:paraId="6E3F4117" w14:textId="60185674" w:rsidR="0056570E" w:rsidRDefault="0056570E" w:rsidP="0056570E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What </w:t>
      </w:r>
      <w:r w:rsidR="0013189B">
        <w:rPr>
          <w:rFonts w:asciiTheme="minorHAnsi" w:hAnsiTheme="minorHAnsi"/>
        </w:rPr>
        <w:t>are</w:t>
      </w:r>
      <w:r>
        <w:rPr>
          <w:rFonts w:asciiTheme="minorHAnsi" w:hAnsiTheme="minorHAnsi"/>
        </w:rPr>
        <w:t xml:space="preserve"> an element selector and grouped element selector</w:t>
      </w:r>
      <w:r w:rsidR="0013189B">
        <w:rPr>
          <w:rFonts w:asciiTheme="minorHAnsi" w:hAnsiTheme="minorHAnsi"/>
        </w:rPr>
        <w:t xml:space="preserve"> in CSS</w:t>
      </w:r>
      <w:r>
        <w:rPr>
          <w:rFonts w:asciiTheme="minorHAnsi" w:hAnsiTheme="minorHAnsi"/>
        </w:rPr>
        <w:t>? Provide an example of each.</w:t>
      </w:r>
    </w:p>
    <w:p w14:paraId="21CFECAF" w14:textId="647684A8" w:rsidR="0056570E" w:rsidRDefault="0056570E" w:rsidP="0056570E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are class selectors</w:t>
      </w:r>
      <w:r w:rsidR="0013189B">
        <w:rPr>
          <w:rFonts w:asciiTheme="minorHAnsi" w:hAnsiTheme="minorHAnsi"/>
        </w:rPr>
        <w:t xml:space="preserve"> in CSS</w:t>
      </w:r>
      <w:r>
        <w:rPr>
          <w:rFonts w:asciiTheme="minorHAnsi" w:hAnsiTheme="minorHAnsi"/>
        </w:rPr>
        <w:t>? What are id selectors</w:t>
      </w:r>
      <w:r w:rsidR="0013189B">
        <w:rPr>
          <w:rFonts w:asciiTheme="minorHAnsi" w:hAnsiTheme="minorHAnsi"/>
        </w:rPr>
        <w:t xml:space="preserve"> in CSS</w:t>
      </w:r>
      <w:r>
        <w:rPr>
          <w:rFonts w:asciiTheme="minorHAnsi" w:hAnsiTheme="minorHAnsi"/>
        </w:rPr>
        <w:t>?</w:t>
      </w:r>
    </w:p>
    <w:p w14:paraId="63302E9F" w14:textId="31CC0762" w:rsidR="0056570E" w:rsidRPr="0056570E" w:rsidRDefault="000E6CA4" w:rsidP="0056570E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are contextual selectors</w:t>
      </w:r>
      <w:r w:rsidR="0013189B">
        <w:rPr>
          <w:rFonts w:asciiTheme="minorHAnsi" w:hAnsiTheme="minorHAnsi"/>
        </w:rPr>
        <w:t xml:space="preserve"> in CSS</w:t>
      </w:r>
      <w:r>
        <w:rPr>
          <w:rFonts w:asciiTheme="minorHAnsi" w:hAnsiTheme="minorHAnsi"/>
        </w:rPr>
        <w:t>?</w:t>
      </w:r>
    </w:p>
    <w:p w14:paraId="30DE7C2E" w14:textId="77777777" w:rsidR="007E3020" w:rsidRDefault="007E3020" w:rsidP="00FE16F0">
      <w:pPr>
        <w:rPr>
          <w:rFonts w:asciiTheme="minorHAnsi" w:hAnsiTheme="minorHAnsi"/>
        </w:rPr>
      </w:pPr>
    </w:p>
    <w:p w14:paraId="1D884A51" w14:textId="1C917F68" w:rsidR="000E6CA4" w:rsidRDefault="000E6CA4" w:rsidP="000E6CA4">
      <w:pPr>
        <w:ind w:left="45"/>
        <w:rPr>
          <w:rFonts w:asciiTheme="minorHAnsi" w:hAnsiTheme="minorHAnsi"/>
        </w:rPr>
      </w:pPr>
      <w:r>
        <w:rPr>
          <w:rFonts w:asciiTheme="minorHAnsi" w:hAnsiTheme="minorHAnsi"/>
        </w:rPr>
        <w:t>Use only a</w:t>
      </w:r>
      <w:r w:rsidRPr="00DC4A08">
        <w:rPr>
          <w:rFonts w:asciiTheme="minorHAnsi" w:hAnsiTheme="minorHAnsi"/>
        </w:rPr>
        <w:t xml:space="preserve"> HTML ordered-list to display the question</w:t>
      </w:r>
      <w:r>
        <w:rPr>
          <w:rFonts w:asciiTheme="minorHAnsi" w:hAnsiTheme="minorHAnsi"/>
        </w:rPr>
        <w:t>s</w:t>
      </w:r>
      <w:r w:rsidRPr="00DC4A08">
        <w:rPr>
          <w:rFonts w:asciiTheme="minorHAnsi" w:hAnsiTheme="minorHAnsi"/>
        </w:rPr>
        <w:t xml:space="preserve"> and </w:t>
      </w:r>
      <w:r>
        <w:rPr>
          <w:rFonts w:asciiTheme="minorHAnsi" w:hAnsiTheme="minorHAnsi"/>
        </w:rPr>
        <w:t>your</w:t>
      </w:r>
      <w:r w:rsidRPr="00DC4A08">
        <w:rPr>
          <w:rFonts w:asciiTheme="minorHAnsi" w:hAnsiTheme="minorHAnsi"/>
        </w:rPr>
        <w:t xml:space="preserve"> answer</w:t>
      </w:r>
      <w:r>
        <w:rPr>
          <w:rFonts w:asciiTheme="minorHAnsi" w:hAnsiTheme="minorHAnsi"/>
        </w:rPr>
        <w:t>s</w:t>
      </w:r>
      <w:r w:rsidRPr="00DC4A08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The questions and answers should be written in h1 and h2 tags respectively.</w:t>
      </w:r>
    </w:p>
    <w:p w14:paraId="1596FCE6" w14:textId="77777777" w:rsidR="000128CE" w:rsidRDefault="000128CE" w:rsidP="00BA0BD6">
      <w:pPr>
        <w:rPr>
          <w:rFonts w:asciiTheme="minorHAnsi" w:hAnsiTheme="minorHAnsi"/>
        </w:rPr>
      </w:pPr>
    </w:p>
    <w:p w14:paraId="624EB425" w14:textId="77777777" w:rsidR="00BA0BD6" w:rsidRPr="00385BEC" w:rsidRDefault="007E3020" w:rsidP="00BA0BD6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Provide an external link to the CSS file ‘StyleSheet.css’</w:t>
      </w:r>
      <w:r w:rsidR="009B08EE" w:rsidRPr="00385BEC">
        <w:rPr>
          <w:rFonts w:asciiTheme="minorHAnsi" w:hAnsiTheme="minorHAnsi"/>
        </w:rPr>
        <w:t xml:space="preserve"> to use the theme you created in Task 2.</w:t>
      </w:r>
    </w:p>
    <w:p w14:paraId="0061DB91" w14:textId="77777777" w:rsidR="007E5D03" w:rsidRPr="00385BEC" w:rsidRDefault="00083B70" w:rsidP="007E5D0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Task</w:t>
      </w:r>
      <w:r w:rsidR="00FE16F0" w:rsidRPr="00385BEC">
        <w:rPr>
          <w:rFonts w:asciiTheme="minorHAnsi" w:hAnsiTheme="minorHAnsi"/>
        </w:rPr>
        <w:t xml:space="preserve"> 4</w:t>
      </w:r>
    </w:p>
    <w:p w14:paraId="45310146" w14:textId="77777777" w:rsidR="007E5D03" w:rsidRPr="00385BEC" w:rsidRDefault="007E5D03" w:rsidP="007E5D03">
      <w:pPr>
        <w:rPr>
          <w:rFonts w:asciiTheme="minorHAnsi" w:hAnsiTheme="minorHAnsi"/>
        </w:rPr>
      </w:pPr>
    </w:p>
    <w:p w14:paraId="040AABBB" w14:textId="6B4F8CDB" w:rsidR="007E5D03" w:rsidRPr="00385BEC" w:rsidRDefault="007E5D03" w:rsidP="007E5D03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a page named ‘</w:t>
      </w:r>
      <w:r w:rsidR="00FE16F0" w:rsidRPr="00385BEC">
        <w:rPr>
          <w:rFonts w:asciiTheme="minorHAnsi" w:hAnsiTheme="minorHAnsi"/>
        </w:rPr>
        <w:t>Multimedia</w:t>
      </w:r>
      <w:r w:rsidRPr="00385BEC">
        <w:rPr>
          <w:rFonts w:asciiTheme="minorHAnsi" w:hAnsiTheme="minorHAnsi"/>
        </w:rPr>
        <w:t>.html’</w:t>
      </w:r>
      <w:r w:rsidR="009B08EE" w:rsidRPr="00385BEC">
        <w:rPr>
          <w:rFonts w:asciiTheme="minorHAnsi" w:hAnsiTheme="minorHAnsi"/>
        </w:rPr>
        <w:t xml:space="preserve"> that implements </w:t>
      </w:r>
      <w:r w:rsidR="00232DD5" w:rsidRPr="00385BEC">
        <w:rPr>
          <w:rFonts w:asciiTheme="minorHAnsi" w:hAnsiTheme="minorHAnsi"/>
        </w:rPr>
        <w:t xml:space="preserve">the </w:t>
      </w:r>
      <w:r w:rsidR="00232DD5">
        <w:rPr>
          <w:rFonts w:asciiTheme="minorHAnsi" w:hAnsiTheme="minorHAnsi"/>
        </w:rPr>
        <w:t xml:space="preserve">‘Design Template 1’ for </w:t>
      </w:r>
      <w:r w:rsidR="00232DD5" w:rsidRPr="00385BEC">
        <w:rPr>
          <w:rFonts w:asciiTheme="minorHAnsi" w:hAnsiTheme="minorHAnsi"/>
        </w:rPr>
        <w:t>‘Common Loo</w:t>
      </w:r>
      <w:r w:rsidR="00232DD5">
        <w:rPr>
          <w:rFonts w:asciiTheme="minorHAnsi" w:hAnsiTheme="minorHAnsi"/>
        </w:rPr>
        <w:t>k and Feel’</w:t>
      </w:r>
      <w:r w:rsidRPr="00385BEC">
        <w:rPr>
          <w:rFonts w:asciiTheme="minorHAnsi" w:hAnsiTheme="minorHAnsi"/>
        </w:rPr>
        <w:t>. This page needs to contain:</w:t>
      </w:r>
    </w:p>
    <w:p w14:paraId="286AE9DF" w14:textId="77777777" w:rsidR="007E5D03" w:rsidRPr="00385BEC" w:rsidRDefault="007E5D03" w:rsidP="007E5D03">
      <w:pPr>
        <w:rPr>
          <w:rFonts w:asciiTheme="minorHAnsi" w:hAnsiTheme="minorHAnsi"/>
        </w:rPr>
      </w:pPr>
    </w:p>
    <w:p w14:paraId="289AC7AF" w14:textId="33C8F5FA" w:rsidR="007E5D03" w:rsidRPr="00385BEC" w:rsidRDefault="00BE64B4" w:rsidP="007E5D03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>4 images in a</w:t>
      </w:r>
      <w:r w:rsidR="00B36C65">
        <w:rPr>
          <w:rFonts w:asciiTheme="minorHAnsi" w:hAnsiTheme="minorHAnsi"/>
        </w:rPr>
        <w:t xml:space="preserve"> 2</w:t>
      </w:r>
      <w:r w:rsidR="00B36C65" w:rsidRPr="00855EC6">
        <w:rPr>
          <w:rFonts w:asciiTheme="minorHAnsi" w:hAnsiTheme="minorHAnsi"/>
        </w:rPr>
        <w:t>x</w:t>
      </w:r>
      <w:r w:rsidR="00B36C65">
        <w:rPr>
          <w:rFonts w:asciiTheme="minorHAnsi" w:hAnsiTheme="minorHAnsi"/>
        </w:rPr>
        <w:t>2 table</w:t>
      </w:r>
      <w:r>
        <w:rPr>
          <w:rFonts w:asciiTheme="minorHAnsi" w:hAnsiTheme="minorHAnsi"/>
        </w:rPr>
        <w:t xml:space="preserve"> </w:t>
      </w:r>
      <w:r w:rsidR="00B36C65">
        <w:rPr>
          <w:rFonts w:asciiTheme="minorHAnsi" w:hAnsiTheme="minorHAnsi"/>
        </w:rPr>
        <w:t xml:space="preserve"> </w:t>
      </w:r>
    </w:p>
    <w:p w14:paraId="54EB5CD7" w14:textId="77777777" w:rsidR="007E5D03" w:rsidRPr="00385BEC" w:rsidRDefault="007E5D03" w:rsidP="007E5D03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At least one embedded audio file</w:t>
      </w:r>
    </w:p>
    <w:p w14:paraId="64557CE5" w14:textId="77777777" w:rsidR="007E5D03" w:rsidRPr="00385BEC" w:rsidRDefault="007E5D03" w:rsidP="007E5D03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At least one hyperlink to an audio file</w:t>
      </w:r>
    </w:p>
    <w:p w14:paraId="3EA54066" w14:textId="77777777" w:rsidR="007E3020" w:rsidRPr="00385BEC" w:rsidRDefault="007E5D03" w:rsidP="007E3020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At least one embedded video file</w:t>
      </w:r>
    </w:p>
    <w:p w14:paraId="64A44F69" w14:textId="53032A87" w:rsidR="007E3020" w:rsidRPr="00385BEC" w:rsidRDefault="00965C04" w:rsidP="007E3020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>At least one hyperlink to an video</w:t>
      </w:r>
      <w:r w:rsidR="007E5D03" w:rsidRPr="00385BEC">
        <w:rPr>
          <w:rFonts w:asciiTheme="minorHAnsi" w:hAnsiTheme="minorHAnsi"/>
        </w:rPr>
        <w:t xml:space="preserve"> file</w:t>
      </w:r>
    </w:p>
    <w:p w14:paraId="0E875E7E" w14:textId="77777777" w:rsidR="007E3020" w:rsidRPr="00385BEC" w:rsidRDefault="007E3020" w:rsidP="007E3020">
      <w:pPr>
        <w:rPr>
          <w:rFonts w:asciiTheme="minorHAnsi" w:hAnsiTheme="minorHAnsi"/>
        </w:rPr>
      </w:pPr>
    </w:p>
    <w:p w14:paraId="7A40B819" w14:textId="77777777" w:rsidR="007E5D03" w:rsidRPr="00385BEC" w:rsidRDefault="007E3020" w:rsidP="007E302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Provide an external link to the CSS file ‘StyleSheet.css’</w:t>
      </w:r>
      <w:r w:rsidR="009B08EE" w:rsidRPr="00385BEC">
        <w:rPr>
          <w:rFonts w:asciiTheme="minorHAnsi" w:hAnsiTheme="minorHAnsi"/>
        </w:rPr>
        <w:t xml:space="preserve"> to use the theme you created in Task 2.</w:t>
      </w:r>
    </w:p>
    <w:p w14:paraId="1FE39D5B" w14:textId="77777777" w:rsidR="00083B70" w:rsidRPr="00385BEC" w:rsidRDefault="00FE16F0" w:rsidP="00083B70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Task 5</w:t>
      </w:r>
    </w:p>
    <w:p w14:paraId="7A1872B6" w14:textId="77777777" w:rsidR="00083B70" w:rsidRPr="00385BEC" w:rsidRDefault="00083B70" w:rsidP="00083B70">
      <w:pPr>
        <w:rPr>
          <w:rFonts w:asciiTheme="minorHAnsi" w:hAnsiTheme="minorHAnsi"/>
        </w:rPr>
      </w:pPr>
    </w:p>
    <w:p w14:paraId="06211528" w14:textId="75EFC1D9" w:rsidR="00612F4C" w:rsidRDefault="00612F4C" w:rsidP="00612F4C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Upload your websi</w:t>
      </w:r>
      <w:r w:rsidR="006E026A">
        <w:rPr>
          <w:rFonts w:asciiTheme="minorHAnsi" w:hAnsiTheme="minorHAnsi"/>
        </w:rPr>
        <w:t>te to a webserver</w:t>
      </w:r>
      <w:r w:rsidRPr="00385BEC">
        <w:rPr>
          <w:rFonts w:asciiTheme="minorHAnsi" w:hAnsiTheme="minorHAnsi"/>
        </w:rPr>
        <w:t>. Use an FTP cli</w:t>
      </w:r>
      <w:r w:rsidR="00B24C78">
        <w:rPr>
          <w:rFonts w:asciiTheme="minorHAnsi" w:hAnsiTheme="minorHAnsi"/>
        </w:rPr>
        <w:t>ent to connect to the webserver.</w:t>
      </w:r>
    </w:p>
    <w:p w14:paraId="61AF1360" w14:textId="77777777" w:rsidR="00B24C78" w:rsidRPr="00385BEC" w:rsidRDefault="00B24C78" w:rsidP="00612F4C">
      <w:pPr>
        <w:rPr>
          <w:rFonts w:asciiTheme="minorHAnsi" w:hAnsiTheme="minorHAnsi"/>
        </w:rPr>
      </w:pPr>
    </w:p>
    <w:p w14:paraId="000DD7B2" w14:textId="3A4B7288" w:rsidR="00B24C78" w:rsidRPr="00F66DEB" w:rsidRDefault="00B24C78" w:rsidP="00B24C78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Once you connect to the webserver</w:t>
      </w:r>
      <w:r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>using an FTP clie</w:t>
      </w:r>
      <w:r>
        <w:rPr>
          <w:rFonts w:asciiTheme="minorHAnsi" w:hAnsiTheme="minorHAnsi"/>
        </w:rPr>
        <w:t>nt, create a directory called ‘</w:t>
      </w:r>
      <w:r w:rsidRPr="001C437C">
        <w:rPr>
          <w:rFonts w:asciiTheme="minorHAnsi" w:hAnsiTheme="minorHAnsi"/>
          <w:b/>
        </w:rPr>
        <w:t>/L</w:t>
      </w:r>
      <w:r w:rsidR="00967703">
        <w:rPr>
          <w:rFonts w:asciiTheme="minorHAnsi" w:hAnsiTheme="minorHAnsi"/>
          <w:b/>
        </w:rPr>
        <w:t>ab4</w:t>
      </w:r>
      <w:r w:rsidRPr="001C437C">
        <w:rPr>
          <w:rFonts w:asciiTheme="minorHAnsi" w:hAnsiTheme="minorHAnsi"/>
          <w:b/>
        </w:rPr>
        <w:t>’</w:t>
      </w:r>
      <w:r>
        <w:rPr>
          <w:rFonts w:asciiTheme="minorHAnsi" w:hAnsiTheme="minorHAnsi"/>
        </w:rPr>
        <w:t xml:space="preserve"> under </w:t>
      </w:r>
      <w:r w:rsidRPr="001C437C">
        <w:rPr>
          <w:rFonts w:asciiTheme="minorHAnsi" w:hAnsiTheme="minorHAnsi"/>
          <w:b/>
        </w:rPr>
        <w:t>‘/public_html/CST8238’</w:t>
      </w:r>
      <w:r>
        <w:rPr>
          <w:rFonts w:asciiTheme="minorHAnsi" w:hAnsiTheme="minorHAnsi"/>
        </w:rPr>
        <w:t xml:space="preserve"> directory</w:t>
      </w:r>
      <w:r w:rsidRPr="00F66DEB">
        <w:rPr>
          <w:rFonts w:asciiTheme="minorHAnsi" w:hAnsiTheme="minorHAnsi"/>
        </w:rPr>
        <w:t>. Once your personal directory has been created navigate to that new directory. Add your index.html file to this location. (Using FileZilla simply drag the index.html file into your folder)</w:t>
      </w:r>
    </w:p>
    <w:p w14:paraId="2830888A" w14:textId="77777777" w:rsidR="00612F4C" w:rsidRPr="00385BEC" w:rsidRDefault="00612F4C" w:rsidP="00612F4C">
      <w:pPr>
        <w:rPr>
          <w:rFonts w:asciiTheme="minorHAnsi" w:hAnsiTheme="minorHAnsi"/>
        </w:rPr>
      </w:pPr>
    </w:p>
    <w:p w14:paraId="68F2E508" w14:textId="6E23CC53" w:rsidR="00612F4C" w:rsidRPr="00385BEC" w:rsidRDefault="00385BEC" w:rsidP="00612F4C">
      <w:pPr>
        <w:rPr>
          <w:rFonts w:asciiTheme="minorHAnsi" w:hAnsiTheme="minorHAnsi"/>
        </w:rPr>
      </w:pPr>
      <w:r>
        <w:rPr>
          <w:rFonts w:asciiTheme="minorHAnsi" w:hAnsiTheme="minorHAnsi"/>
        </w:rPr>
        <w:t>We</w:t>
      </w:r>
      <w:r w:rsidR="00612F4C" w:rsidRPr="00385BEC">
        <w:rPr>
          <w:rFonts w:asciiTheme="minorHAnsi" w:hAnsiTheme="minorHAnsi"/>
        </w:rPr>
        <w:t xml:space="preserve"> recommend the FTP client Filezilla. The program is provided for free (and open source for those who are interested in such things) by the Mozilla Foundation; the makers of Firefox and Thunderbird.</w:t>
      </w:r>
    </w:p>
    <w:p w14:paraId="49494803" w14:textId="77777777" w:rsidR="00612F4C" w:rsidRPr="00385BEC" w:rsidRDefault="00612F4C" w:rsidP="00612F4C">
      <w:pPr>
        <w:rPr>
          <w:rFonts w:asciiTheme="minorHAnsi" w:hAnsiTheme="minorHAnsi"/>
        </w:rPr>
      </w:pPr>
    </w:p>
    <w:p w14:paraId="1B5C6858" w14:textId="7B758EB0" w:rsidR="00612F4C" w:rsidRPr="00385BEC" w:rsidRDefault="00612F4C" w:rsidP="00612F4C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For more information on using FileZilla please navigate to the following material in Blackboard: </w:t>
      </w:r>
      <w:r w:rsidR="00967703">
        <w:rPr>
          <w:rFonts w:asciiTheme="minorHAnsi" w:hAnsiTheme="minorHAnsi"/>
        </w:rPr>
        <w:t xml:space="preserve">Course </w:t>
      </w:r>
      <w:r w:rsidRPr="00385BEC">
        <w:rPr>
          <w:rFonts w:asciiTheme="minorHAnsi" w:hAnsiTheme="minorHAnsi"/>
        </w:rPr>
        <w:t xml:space="preserve">Content </w:t>
      </w:r>
      <w:r w:rsidRPr="00385BEC">
        <w:rPr>
          <w:rFonts w:asciiTheme="minorHAnsi" w:hAnsiTheme="minorHAnsi"/>
        </w:rPr>
        <w:sym w:font="Wingdings" w:char="F0E0"/>
      </w:r>
      <w:r w:rsidRPr="00385BEC">
        <w:rPr>
          <w:rFonts w:asciiTheme="minorHAnsi" w:hAnsiTheme="minorHAnsi"/>
        </w:rPr>
        <w:t xml:space="preserve"> Extra Material </w:t>
      </w:r>
      <w:r w:rsidRPr="00385BEC">
        <w:rPr>
          <w:rFonts w:asciiTheme="minorHAnsi" w:hAnsiTheme="minorHAnsi"/>
        </w:rPr>
        <w:sym w:font="Wingdings" w:char="F0E0"/>
      </w:r>
      <w:r w:rsidRPr="00385BEC">
        <w:rPr>
          <w:rFonts w:asciiTheme="minorHAnsi" w:hAnsiTheme="minorHAnsi"/>
        </w:rPr>
        <w:t xml:space="preserve"> FileZilla Guide (Video)</w:t>
      </w:r>
    </w:p>
    <w:p w14:paraId="5966145E" w14:textId="77777777" w:rsidR="00083B70" w:rsidRPr="00385BEC" w:rsidRDefault="00083B70" w:rsidP="00083B70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Task </w:t>
      </w:r>
      <w:r w:rsidR="00FE16F0" w:rsidRPr="00385BEC">
        <w:rPr>
          <w:rFonts w:asciiTheme="minorHAnsi" w:hAnsiTheme="minorHAnsi"/>
        </w:rPr>
        <w:t>6</w:t>
      </w:r>
    </w:p>
    <w:p w14:paraId="4382B842" w14:textId="77777777" w:rsidR="00967703" w:rsidRPr="00F66DEB" w:rsidRDefault="00967703" w:rsidP="00967703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View your website using a web browser. Open a web browser and navigate to the following web address:</w:t>
      </w:r>
    </w:p>
    <w:p w14:paraId="08E385A2" w14:textId="77777777" w:rsidR="00967703" w:rsidRPr="00F66DEB" w:rsidRDefault="00967703" w:rsidP="00967703">
      <w:pPr>
        <w:rPr>
          <w:rFonts w:asciiTheme="minorHAnsi" w:hAnsiTheme="minorHAnsi"/>
        </w:rPr>
      </w:pPr>
    </w:p>
    <w:p w14:paraId="1B8A6089" w14:textId="61DB7088" w:rsidR="00967703" w:rsidRPr="00511062" w:rsidRDefault="00967703" w:rsidP="00967703">
      <w:pPr>
        <w:rPr>
          <w:rFonts w:asciiTheme="minorHAnsi" w:hAnsiTheme="minorHAnsi" w:cs="Consolas"/>
          <w:b/>
          <w:sz w:val="18"/>
          <w:szCs w:val="18"/>
        </w:rPr>
      </w:pPr>
      <w:r w:rsidRPr="00511062">
        <w:rPr>
          <w:rFonts w:asciiTheme="minorHAnsi" w:hAnsiTheme="minorHAnsi" w:cs="Consolas"/>
          <w:b/>
          <w:sz w:val="18"/>
          <w:szCs w:val="18"/>
        </w:rPr>
        <w:lastRenderedPageBreak/>
        <w:t>http://web-server_domain_name</w:t>
      </w:r>
      <w:r>
        <w:rPr>
          <w:rFonts w:asciiTheme="minorHAnsi" w:hAnsiTheme="minorHAnsi"/>
          <w:b/>
          <w:sz w:val="22"/>
        </w:rPr>
        <w:t>/CST8238/Lab4</w:t>
      </w:r>
      <w:r w:rsidRPr="00511062">
        <w:rPr>
          <w:rFonts w:asciiTheme="minorHAnsi" w:hAnsiTheme="minorHAnsi" w:cs="Consolas"/>
          <w:b/>
          <w:sz w:val="22"/>
          <w:szCs w:val="22"/>
        </w:rPr>
        <w:t>/&lt;filename&gt;</w:t>
      </w:r>
    </w:p>
    <w:p w14:paraId="26A62297" w14:textId="77777777" w:rsidR="00967703" w:rsidRPr="00511062" w:rsidRDefault="00967703" w:rsidP="00967703">
      <w:pPr>
        <w:rPr>
          <w:rFonts w:asciiTheme="minorHAnsi" w:hAnsiTheme="minorHAnsi"/>
          <w:sz w:val="22"/>
        </w:rPr>
      </w:pPr>
    </w:p>
    <w:p w14:paraId="4E89C4E2" w14:textId="6F654133" w:rsidR="00967703" w:rsidRPr="00511062" w:rsidRDefault="00967703" w:rsidP="00967703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  <w:r w:rsidRPr="00511062">
        <w:rPr>
          <w:rFonts w:asciiTheme="minorHAnsi" w:hAnsiTheme="minorHAnsi"/>
          <w:sz w:val="22"/>
        </w:rPr>
        <w:t xml:space="preserve">For example, the web address to my page is: </w:t>
      </w:r>
      <w:r w:rsidRPr="00511062">
        <w:rPr>
          <w:rFonts w:asciiTheme="minorHAnsi" w:hAnsiTheme="minorHAnsi"/>
          <w:sz w:val="22"/>
        </w:rPr>
        <w:br/>
      </w:r>
      <w:r w:rsidRPr="00511062">
        <w:rPr>
          <w:rFonts w:asciiTheme="minorHAnsi" w:hAnsiTheme="minorHAnsi"/>
          <w:sz w:val="22"/>
        </w:rPr>
        <w:br/>
      </w:r>
      <w:hyperlink r:id="rId7" w:history="1">
        <w:r w:rsidRPr="0009620D">
          <w:rPr>
            <w:rStyle w:val="Hyperlink"/>
            <w:rFonts w:asciiTheme="minorHAnsi" w:eastAsiaTheme="majorEastAsia" w:hAnsiTheme="minorHAnsi" w:cs="Consolas"/>
            <w:sz w:val="18"/>
            <w:szCs w:val="18"/>
          </w:rPr>
          <w:t>http://rejaul.com/CST8238/L</w:t>
        </w:r>
        <w:r w:rsidRPr="0009620D">
          <w:rPr>
            <w:rStyle w:val="Hyperlink"/>
            <w:rFonts w:asciiTheme="minorHAnsi" w:eastAsiaTheme="majorEastAsia" w:hAnsiTheme="minorHAnsi" w:cs="Consolas"/>
            <w:sz w:val="22"/>
            <w:szCs w:val="22"/>
          </w:rPr>
          <w:t>ab4/index.html</w:t>
        </w:r>
      </w:hyperlink>
    </w:p>
    <w:p w14:paraId="1652FDA0" w14:textId="77777777" w:rsidR="00967703" w:rsidRPr="00511062" w:rsidRDefault="00967703" w:rsidP="00967703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</w:p>
    <w:p w14:paraId="08D8AFB5" w14:textId="5EF24E78" w:rsidR="00967703" w:rsidRPr="00511062" w:rsidRDefault="00967703" w:rsidP="00967703">
      <w:pPr>
        <w:rPr>
          <w:rFonts w:asciiTheme="minorHAnsi" w:hAnsiTheme="minorHAnsi"/>
          <w:sz w:val="22"/>
        </w:rPr>
      </w:pPr>
      <w:r w:rsidRPr="00511062">
        <w:rPr>
          <w:rFonts w:asciiTheme="minorHAnsi" w:hAnsiTheme="minorHAnsi"/>
          <w:sz w:val="22"/>
        </w:rPr>
        <w:t>Where ‘rejaul.com’ is the domain name of the Web server, ‘ CST8238/Lab</w:t>
      </w:r>
      <w:r>
        <w:rPr>
          <w:rFonts w:asciiTheme="minorHAnsi" w:hAnsiTheme="minorHAnsi"/>
          <w:sz w:val="22"/>
        </w:rPr>
        <w:t>4</w:t>
      </w:r>
      <w:r w:rsidRPr="00511062">
        <w:rPr>
          <w:rFonts w:asciiTheme="minorHAnsi" w:hAnsiTheme="minorHAnsi"/>
          <w:sz w:val="22"/>
        </w:rPr>
        <w:t xml:space="preserve">’ is the name of the directory I created in the Web server </w:t>
      </w:r>
      <w:r w:rsidR="00CA31AA">
        <w:rPr>
          <w:rFonts w:asciiTheme="minorHAnsi" w:hAnsiTheme="minorHAnsi"/>
          <w:sz w:val="22"/>
        </w:rPr>
        <w:t>under ‘/public_html</w:t>
      </w:r>
      <w:bookmarkStart w:id="2" w:name="_GoBack"/>
      <w:bookmarkEnd w:id="2"/>
      <w:r>
        <w:rPr>
          <w:rFonts w:asciiTheme="minorHAnsi" w:hAnsiTheme="minorHAnsi"/>
          <w:sz w:val="22"/>
        </w:rPr>
        <w:t xml:space="preserve">’ directory </w:t>
      </w:r>
      <w:r w:rsidRPr="00511062">
        <w:rPr>
          <w:rFonts w:asciiTheme="minorHAnsi" w:hAnsiTheme="minorHAnsi"/>
          <w:sz w:val="22"/>
        </w:rPr>
        <w:t>using FTP client and ‘index.html’ is the web page I created for this lab.</w:t>
      </w:r>
    </w:p>
    <w:p w14:paraId="0577CB6C" w14:textId="77777777" w:rsidR="00083B70" w:rsidRPr="00385BEC" w:rsidRDefault="00083B70" w:rsidP="00083B70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Task </w:t>
      </w:r>
      <w:r w:rsidR="00FE16F0" w:rsidRPr="00385BEC">
        <w:rPr>
          <w:rFonts w:asciiTheme="minorHAnsi" w:hAnsiTheme="minorHAnsi"/>
        </w:rPr>
        <w:t>7</w:t>
      </w:r>
    </w:p>
    <w:p w14:paraId="5FC3A442" w14:textId="77777777" w:rsidR="00083B70" w:rsidRPr="00385BEC" w:rsidRDefault="00083B70" w:rsidP="00083B70">
      <w:pPr>
        <w:rPr>
          <w:rFonts w:asciiTheme="minorHAnsi" w:hAnsiTheme="minorHAnsi"/>
        </w:rPr>
      </w:pPr>
    </w:p>
    <w:p w14:paraId="6F815064" w14:textId="67714620" w:rsidR="00083B70" w:rsidRPr="00385BEC" w:rsidRDefault="00083B70" w:rsidP="00083B7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Once you have confirmed that you webpage is available online, you are ready to hand in your lab.</w:t>
      </w:r>
      <w:r w:rsidRPr="00385BEC">
        <w:rPr>
          <w:rFonts w:asciiTheme="minorHAnsi" w:hAnsiTheme="minorHAnsi"/>
        </w:rPr>
        <w:br/>
      </w:r>
      <w:r w:rsidRPr="00385BEC">
        <w:rPr>
          <w:rFonts w:asciiTheme="minorHAnsi" w:hAnsiTheme="minorHAnsi"/>
        </w:rPr>
        <w:br/>
        <w:t xml:space="preserve">To hand in your lab go to Blackboard and navigate to </w:t>
      </w:r>
      <w:r w:rsidR="00967703">
        <w:rPr>
          <w:rFonts w:asciiTheme="minorHAnsi" w:hAnsiTheme="minorHAnsi"/>
        </w:rPr>
        <w:t xml:space="preserve">Course </w:t>
      </w:r>
      <w:r w:rsidRPr="00385BEC">
        <w:rPr>
          <w:rFonts w:asciiTheme="minorHAnsi" w:hAnsiTheme="minorHAnsi"/>
        </w:rPr>
        <w:t xml:space="preserve">Content </w:t>
      </w:r>
      <w:r w:rsidRPr="00385BEC">
        <w:rPr>
          <w:rFonts w:asciiTheme="minorHAnsi" w:hAnsiTheme="minorHAnsi"/>
        </w:rPr>
        <w:sym w:font="Wingdings" w:char="F0E0"/>
      </w:r>
      <w:r w:rsidR="00FE16F0" w:rsidRPr="00385BEC">
        <w:rPr>
          <w:rFonts w:asciiTheme="minorHAnsi" w:hAnsiTheme="minorHAnsi"/>
        </w:rPr>
        <w:t xml:space="preserve"> Labs and click on ‘Lab 4</w:t>
      </w:r>
      <w:r w:rsidRPr="00385BEC">
        <w:rPr>
          <w:rFonts w:asciiTheme="minorHAnsi" w:hAnsiTheme="minorHAnsi"/>
        </w:rPr>
        <w:t xml:space="preserve"> – </w:t>
      </w:r>
      <w:r w:rsidR="00FE16F0" w:rsidRPr="00385BEC">
        <w:rPr>
          <w:rFonts w:asciiTheme="minorHAnsi" w:hAnsiTheme="minorHAnsi"/>
        </w:rPr>
        <w:t>CSS and Multimedia</w:t>
      </w:r>
      <w:r w:rsidRPr="00385BEC">
        <w:rPr>
          <w:rFonts w:asciiTheme="minorHAnsi" w:hAnsiTheme="minorHAnsi"/>
        </w:rPr>
        <w:t>’ link.</w:t>
      </w:r>
    </w:p>
    <w:p w14:paraId="4EF5F30E" w14:textId="77777777" w:rsidR="00083B70" w:rsidRPr="00385BEC" w:rsidRDefault="00083B70" w:rsidP="00083B70">
      <w:pPr>
        <w:rPr>
          <w:rFonts w:asciiTheme="minorHAnsi" w:hAnsiTheme="minorHAnsi"/>
        </w:rPr>
      </w:pPr>
    </w:p>
    <w:p w14:paraId="4C7A3B20" w14:textId="77777777" w:rsidR="00083B70" w:rsidRPr="00385BEC" w:rsidRDefault="00083B70" w:rsidP="00083B7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Under “Assignment Materials”, in the Submission text box write out the following Information:</w:t>
      </w:r>
    </w:p>
    <w:p w14:paraId="083B08B4" w14:textId="77777777" w:rsidR="00083B70" w:rsidRPr="00385BEC" w:rsidRDefault="00083B70" w:rsidP="00083B70">
      <w:pPr>
        <w:rPr>
          <w:rFonts w:asciiTheme="minorHAnsi" w:hAnsiTheme="minorHAnsi"/>
        </w:rPr>
      </w:pPr>
    </w:p>
    <w:p w14:paraId="5BC99F35" w14:textId="77777777" w:rsidR="00083B70" w:rsidRPr="00385BEC" w:rsidRDefault="00083B70" w:rsidP="00083B70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Student Number</w:t>
      </w:r>
    </w:p>
    <w:p w14:paraId="60ED8879" w14:textId="77777777" w:rsidR="00083B70" w:rsidRPr="00385BEC" w:rsidRDefault="00083B70" w:rsidP="00083B70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First Name</w:t>
      </w:r>
    </w:p>
    <w:p w14:paraId="13996A18" w14:textId="77777777" w:rsidR="00083B70" w:rsidRPr="00385BEC" w:rsidRDefault="00083B70" w:rsidP="00083B70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Last Name</w:t>
      </w:r>
    </w:p>
    <w:p w14:paraId="184042DD" w14:textId="77777777" w:rsidR="00083B70" w:rsidRPr="00385BEC" w:rsidRDefault="00083B70" w:rsidP="00083B70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The URL, </w:t>
      </w:r>
      <w:r w:rsidR="007E3020" w:rsidRPr="00385BEC">
        <w:rPr>
          <w:rFonts w:asciiTheme="minorHAnsi" w:hAnsiTheme="minorHAnsi"/>
        </w:rPr>
        <w:t>or hyperlink, prepared in Task 6</w:t>
      </w:r>
    </w:p>
    <w:p w14:paraId="7451DFB0" w14:textId="77777777" w:rsidR="00083B70" w:rsidRPr="00385BEC" w:rsidRDefault="00083B70" w:rsidP="00083B70">
      <w:pPr>
        <w:rPr>
          <w:rFonts w:asciiTheme="minorHAnsi" w:hAnsiTheme="minorHAnsi"/>
        </w:rPr>
      </w:pPr>
    </w:p>
    <w:p w14:paraId="05FAE459" w14:textId="77777777" w:rsidR="00083B70" w:rsidRPr="00385BEC" w:rsidRDefault="00083B70" w:rsidP="00083B7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Finally, once the Submission and Comments section are complete, click the ‘Submit’ button to send the lab to your professor.</w:t>
      </w:r>
    </w:p>
    <w:p w14:paraId="0516E634" w14:textId="77777777" w:rsidR="00083B70" w:rsidRPr="00385BEC" w:rsidRDefault="00083B70" w:rsidP="00083B70">
      <w:pPr>
        <w:rPr>
          <w:rFonts w:asciiTheme="minorHAnsi" w:hAnsiTheme="minorHAnsi"/>
        </w:rPr>
      </w:pPr>
    </w:p>
    <w:p w14:paraId="5A8A1163" w14:textId="77777777" w:rsidR="00083B70" w:rsidRPr="00385BEC" w:rsidRDefault="00083B70" w:rsidP="00083B70">
      <w:pPr>
        <w:rPr>
          <w:rFonts w:asciiTheme="minorHAnsi" w:hAnsiTheme="minorHAnsi"/>
        </w:rPr>
      </w:pPr>
      <w:r w:rsidRPr="00385BEC">
        <w:rPr>
          <w:rFonts w:asciiTheme="minorHAnsi" w:hAnsiTheme="minorHAnsi"/>
          <w:b/>
        </w:rPr>
        <w:t>IMPORTANT NOTE</w:t>
      </w:r>
      <w:r w:rsidRPr="00385BEC">
        <w:rPr>
          <w:rFonts w:asciiTheme="minorHAnsi" w:hAnsiTheme="minorHAnsi"/>
        </w:rPr>
        <w:t xml:space="preserve">: </w:t>
      </w:r>
    </w:p>
    <w:p w14:paraId="7DC9DB27" w14:textId="77777777" w:rsidR="00083B70" w:rsidRPr="00385BEC" w:rsidRDefault="00083B70" w:rsidP="00083B7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If the URL, or hyperlink, does not direct the professor to the lab you will receive a ZERO for the lab assignment.</w:t>
      </w:r>
    </w:p>
    <w:p w14:paraId="43E95F5A" w14:textId="77777777" w:rsidR="00083B70" w:rsidRPr="00385BEC" w:rsidRDefault="00083B70" w:rsidP="00083B70">
      <w:pPr>
        <w:rPr>
          <w:rFonts w:asciiTheme="minorHAnsi" w:hAnsiTheme="minorHAnsi"/>
        </w:rPr>
      </w:pPr>
    </w:p>
    <w:p w14:paraId="6AFBE705" w14:textId="77777777" w:rsidR="00083B70" w:rsidRPr="00385BEC" w:rsidRDefault="00083B70" w:rsidP="00083B70">
      <w:pPr>
        <w:rPr>
          <w:rFonts w:asciiTheme="minorHAnsi" w:hAnsiTheme="minorHAnsi"/>
          <w:b/>
        </w:rPr>
      </w:pPr>
      <w:r w:rsidRPr="00385BEC">
        <w:rPr>
          <w:rFonts w:asciiTheme="minorHAnsi" w:hAnsiTheme="minorHAnsi"/>
          <w:b/>
        </w:rPr>
        <w:t>IMPORTANT NOTE:</w:t>
      </w:r>
    </w:p>
    <w:p w14:paraId="5CDA9729" w14:textId="77777777" w:rsidR="004D6018" w:rsidRPr="00385BEC" w:rsidRDefault="00083B70" w:rsidP="00083B7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You may only submit a Lab ONE TIME. Be sure the lab is complete before clicking on the ‘Submit’ button.</w:t>
      </w:r>
    </w:p>
    <w:sectPr w:rsidR="004D6018" w:rsidRPr="00385B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C490B"/>
    <w:multiLevelType w:val="hybridMultilevel"/>
    <w:tmpl w:val="F8D6F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B5D5C"/>
    <w:multiLevelType w:val="hybridMultilevel"/>
    <w:tmpl w:val="DBDE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A2276"/>
    <w:multiLevelType w:val="hybridMultilevel"/>
    <w:tmpl w:val="DDFE1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707B5"/>
    <w:multiLevelType w:val="hybridMultilevel"/>
    <w:tmpl w:val="9DAC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741350"/>
    <w:multiLevelType w:val="hybridMultilevel"/>
    <w:tmpl w:val="D7B6E848"/>
    <w:lvl w:ilvl="0" w:tplc="E0584F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4E02B2"/>
    <w:multiLevelType w:val="hybridMultilevel"/>
    <w:tmpl w:val="4D28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53123E"/>
    <w:multiLevelType w:val="hybridMultilevel"/>
    <w:tmpl w:val="19400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DE4BD0"/>
    <w:multiLevelType w:val="hybridMultilevel"/>
    <w:tmpl w:val="7F3EF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D1029C"/>
    <w:multiLevelType w:val="hybridMultilevel"/>
    <w:tmpl w:val="B98C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423575"/>
    <w:multiLevelType w:val="hybridMultilevel"/>
    <w:tmpl w:val="F5B0F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15"/>
  </w:num>
  <w:num w:numId="5">
    <w:abstractNumId w:val="12"/>
  </w:num>
  <w:num w:numId="6">
    <w:abstractNumId w:val="8"/>
  </w:num>
  <w:num w:numId="7">
    <w:abstractNumId w:val="6"/>
  </w:num>
  <w:num w:numId="8">
    <w:abstractNumId w:val="13"/>
  </w:num>
  <w:num w:numId="9">
    <w:abstractNumId w:val="4"/>
  </w:num>
  <w:num w:numId="10">
    <w:abstractNumId w:val="9"/>
  </w:num>
  <w:num w:numId="11">
    <w:abstractNumId w:val="14"/>
  </w:num>
  <w:num w:numId="12">
    <w:abstractNumId w:val="10"/>
  </w:num>
  <w:num w:numId="13">
    <w:abstractNumId w:val="2"/>
  </w:num>
  <w:num w:numId="14">
    <w:abstractNumId w:val="3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49"/>
    <w:rsid w:val="000128CE"/>
    <w:rsid w:val="00025C4F"/>
    <w:rsid w:val="0005315C"/>
    <w:rsid w:val="00070279"/>
    <w:rsid w:val="000808DE"/>
    <w:rsid w:val="00083B70"/>
    <w:rsid w:val="000C5E78"/>
    <w:rsid w:val="000D7CAB"/>
    <w:rsid w:val="000E6CA4"/>
    <w:rsid w:val="000F2B43"/>
    <w:rsid w:val="00124CA3"/>
    <w:rsid w:val="0013189B"/>
    <w:rsid w:val="00146431"/>
    <w:rsid w:val="001B7A6D"/>
    <w:rsid w:val="001E203B"/>
    <w:rsid w:val="00232DD5"/>
    <w:rsid w:val="002C36E1"/>
    <w:rsid w:val="002D5599"/>
    <w:rsid w:val="002E4523"/>
    <w:rsid w:val="002F124E"/>
    <w:rsid w:val="003207F6"/>
    <w:rsid w:val="00382179"/>
    <w:rsid w:val="00385BEC"/>
    <w:rsid w:val="00405B87"/>
    <w:rsid w:val="0042093E"/>
    <w:rsid w:val="00447D70"/>
    <w:rsid w:val="004D6018"/>
    <w:rsid w:val="004E2540"/>
    <w:rsid w:val="004E29A3"/>
    <w:rsid w:val="00533A83"/>
    <w:rsid w:val="00561E49"/>
    <w:rsid w:val="0056570E"/>
    <w:rsid w:val="005D4987"/>
    <w:rsid w:val="005D7B1A"/>
    <w:rsid w:val="00602D1A"/>
    <w:rsid w:val="00612F4C"/>
    <w:rsid w:val="006556F5"/>
    <w:rsid w:val="006838A8"/>
    <w:rsid w:val="006E026A"/>
    <w:rsid w:val="007E3020"/>
    <w:rsid w:val="007E5D03"/>
    <w:rsid w:val="0084060A"/>
    <w:rsid w:val="00857CED"/>
    <w:rsid w:val="008962F8"/>
    <w:rsid w:val="00907A2D"/>
    <w:rsid w:val="00927539"/>
    <w:rsid w:val="00965C04"/>
    <w:rsid w:val="00967703"/>
    <w:rsid w:val="009A792C"/>
    <w:rsid w:val="009B08EE"/>
    <w:rsid w:val="00A87630"/>
    <w:rsid w:val="00AD7C42"/>
    <w:rsid w:val="00AD7D28"/>
    <w:rsid w:val="00B24C78"/>
    <w:rsid w:val="00B36C65"/>
    <w:rsid w:val="00BA0BD6"/>
    <w:rsid w:val="00BC7F6C"/>
    <w:rsid w:val="00BE64B4"/>
    <w:rsid w:val="00BF5DAB"/>
    <w:rsid w:val="00C14B90"/>
    <w:rsid w:val="00C32EFF"/>
    <w:rsid w:val="00CA31AA"/>
    <w:rsid w:val="00CB17FB"/>
    <w:rsid w:val="00CD3A39"/>
    <w:rsid w:val="00CD640A"/>
    <w:rsid w:val="00D52831"/>
    <w:rsid w:val="00D804F9"/>
    <w:rsid w:val="00DE0411"/>
    <w:rsid w:val="00E23883"/>
    <w:rsid w:val="00E45152"/>
    <w:rsid w:val="00E848D1"/>
    <w:rsid w:val="00F20FEF"/>
    <w:rsid w:val="00F9366B"/>
    <w:rsid w:val="00FE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A4A7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rejaul.com/CST8238/Lab4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F6C22-C64A-4531-860D-7D19FAB53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DC92E695.dotm</Template>
  <TotalTime>808</TotalTime>
  <Pages>5</Pages>
  <Words>1103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6357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Chowdhury, Rejaul</cp:lastModifiedBy>
  <cp:revision>43</cp:revision>
  <dcterms:created xsi:type="dcterms:W3CDTF">2010-09-08T16:18:00Z</dcterms:created>
  <dcterms:modified xsi:type="dcterms:W3CDTF">2016-09-06T19:24:00Z</dcterms:modified>
</cp:coreProperties>
</file>