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72C76" w14:textId="77777777" w:rsidR="0084060A" w:rsidRPr="00855EC6" w:rsidRDefault="00857CED" w:rsidP="00124CA3">
      <w:pPr>
        <w:pStyle w:val="Title"/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Lab </w:t>
      </w:r>
      <w:r w:rsidR="00CB17FB" w:rsidRPr="00855EC6">
        <w:rPr>
          <w:rFonts w:asciiTheme="minorHAnsi" w:hAnsiTheme="minorHAnsi"/>
        </w:rPr>
        <w:t>3</w:t>
      </w:r>
      <w:r w:rsidR="00124CA3" w:rsidRPr="00855EC6">
        <w:rPr>
          <w:rFonts w:asciiTheme="minorHAnsi" w:hAnsiTheme="minorHAnsi"/>
        </w:rPr>
        <w:t xml:space="preserve"> – </w:t>
      </w:r>
      <w:r w:rsidR="00CB17FB" w:rsidRPr="00855EC6">
        <w:rPr>
          <w:rFonts w:asciiTheme="minorHAnsi" w:hAnsiTheme="minorHAnsi"/>
        </w:rPr>
        <w:t>Tables and Attributes</w:t>
      </w:r>
    </w:p>
    <w:p w14:paraId="7E91AB24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Purpose</w:t>
      </w:r>
    </w:p>
    <w:p w14:paraId="355F8315" w14:textId="77777777" w:rsidR="00124CA3" w:rsidRPr="00855EC6" w:rsidRDefault="00124CA3" w:rsidP="00124CA3">
      <w:pPr>
        <w:rPr>
          <w:rFonts w:asciiTheme="minorHAnsi" w:hAnsiTheme="minorHAnsi"/>
        </w:rPr>
      </w:pPr>
    </w:p>
    <w:p w14:paraId="2C3491F9" w14:textId="77777777" w:rsidR="00857CED" w:rsidRPr="00855EC6" w:rsidRDefault="00CB17FB" w:rsidP="00E015B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E015BD" w:rsidRPr="00855EC6">
        <w:rPr>
          <w:rFonts w:asciiTheme="minorHAnsi" w:hAnsiTheme="minorHAnsi"/>
        </w:rPr>
        <w:t>Tables and use Attributes</w:t>
      </w:r>
    </w:p>
    <w:p w14:paraId="77D0D306" w14:textId="26C9C3BA" w:rsidR="00124CA3" w:rsidRPr="00855EC6" w:rsidRDefault="00FF306F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855EC6">
        <w:rPr>
          <w:rFonts w:asciiTheme="minorHAnsi" w:hAnsiTheme="minorHAnsi"/>
        </w:rPr>
        <w:t xml:space="preserve"> server</w:t>
      </w:r>
    </w:p>
    <w:p w14:paraId="213C77A8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Due Date</w:t>
      </w:r>
    </w:p>
    <w:p w14:paraId="27C71FDB" w14:textId="77777777" w:rsidR="00124CA3" w:rsidRPr="00855EC6" w:rsidRDefault="00124CA3" w:rsidP="00124CA3">
      <w:pPr>
        <w:rPr>
          <w:rFonts w:asciiTheme="minorHAnsi" w:hAnsiTheme="minorHAnsi"/>
        </w:rPr>
      </w:pPr>
    </w:p>
    <w:p w14:paraId="4E461E5A" w14:textId="5873E44C" w:rsidR="000038F7" w:rsidRPr="00855EC6" w:rsidRDefault="0057083A" w:rsidP="000038F7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0038F7" w:rsidRPr="00855EC6">
        <w:rPr>
          <w:rFonts w:asciiTheme="minorHAnsi" w:hAnsiTheme="minorHAnsi"/>
        </w:rPr>
        <w:t xml:space="preserve"> must </w:t>
      </w:r>
      <w:r w:rsidR="00200A8C">
        <w:rPr>
          <w:rFonts w:asciiTheme="minorHAnsi" w:hAnsiTheme="minorHAnsi"/>
        </w:rPr>
        <w:t>be handed in</w:t>
      </w:r>
      <w:r w:rsidR="000038F7" w:rsidRPr="00855EC6">
        <w:rPr>
          <w:rFonts w:asciiTheme="minorHAnsi" w:hAnsiTheme="minorHAnsi"/>
        </w:rPr>
        <w:t>:</w:t>
      </w:r>
    </w:p>
    <w:p w14:paraId="730736D6" w14:textId="2D4E97CB" w:rsidR="000038F7" w:rsidRPr="00855EC6" w:rsidRDefault="00FF53F9" w:rsidP="000038F7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 xml:space="preserve">Sunday </w:t>
      </w:r>
      <w:r w:rsidR="00200A8C">
        <w:rPr>
          <w:rFonts w:asciiTheme="minorHAnsi" w:hAnsiTheme="minorHAnsi"/>
          <w:b/>
        </w:rPr>
        <w:t>September 25</w:t>
      </w:r>
      <w:r>
        <w:rPr>
          <w:rFonts w:asciiTheme="minorHAnsi" w:hAnsiTheme="minorHAnsi"/>
          <w:b/>
        </w:rPr>
        <w:t>, 2016</w:t>
      </w:r>
      <w:r w:rsidR="000038F7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1C6A1D9B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Assessment</w:t>
      </w:r>
    </w:p>
    <w:p w14:paraId="2DFE80E7" w14:textId="77777777" w:rsidR="00124CA3" w:rsidRPr="00855EC6" w:rsidRDefault="00124CA3" w:rsidP="00124CA3">
      <w:pPr>
        <w:rPr>
          <w:rFonts w:asciiTheme="minorHAnsi" w:hAnsiTheme="minorHAnsi"/>
        </w:rPr>
      </w:pPr>
    </w:p>
    <w:p w14:paraId="17A3DD3C" w14:textId="77777777" w:rsidR="00124CA3" w:rsidRPr="00855EC6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Lab is worth </w:t>
      </w:r>
      <w:r w:rsidR="00E015BD" w:rsidRPr="00855EC6">
        <w:rPr>
          <w:rFonts w:asciiTheme="minorHAnsi" w:hAnsiTheme="minorHAnsi"/>
        </w:rPr>
        <w:t>2</w:t>
      </w:r>
      <w:r w:rsidRPr="00855EC6">
        <w:rPr>
          <w:rFonts w:asciiTheme="minorHAnsi" w:hAnsiTheme="minorHAnsi"/>
        </w:rPr>
        <w:t>% of your total course mark.</w:t>
      </w:r>
    </w:p>
    <w:p w14:paraId="046B0CEF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Estimated Time</w:t>
      </w:r>
    </w:p>
    <w:p w14:paraId="19DBE0E7" w14:textId="77777777" w:rsidR="00124CA3" w:rsidRPr="00855EC6" w:rsidRDefault="00124CA3" w:rsidP="00124CA3">
      <w:pPr>
        <w:rPr>
          <w:rFonts w:asciiTheme="minorHAnsi" w:hAnsiTheme="minorHAnsi"/>
        </w:rPr>
      </w:pPr>
    </w:p>
    <w:p w14:paraId="234FBA9D" w14:textId="77777777" w:rsidR="00124CA3" w:rsidRPr="00855EC6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Lab is estimated to take </w:t>
      </w:r>
      <w:r w:rsidR="00A87630" w:rsidRPr="00855EC6">
        <w:rPr>
          <w:rFonts w:asciiTheme="minorHAnsi" w:hAnsiTheme="minorHAnsi"/>
        </w:rPr>
        <w:t>2</w:t>
      </w:r>
      <w:r w:rsidRPr="00855EC6">
        <w:rPr>
          <w:rFonts w:asciiTheme="minorHAnsi" w:hAnsiTheme="minorHAnsi"/>
        </w:rPr>
        <w:t xml:space="preserve"> hour</w:t>
      </w:r>
      <w:r w:rsidR="00A87630" w:rsidRPr="00855EC6">
        <w:rPr>
          <w:rFonts w:asciiTheme="minorHAnsi" w:hAnsiTheme="minorHAnsi"/>
        </w:rPr>
        <w:t>s</w:t>
      </w:r>
      <w:r w:rsidRPr="00855EC6">
        <w:rPr>
          <w:rFonts w:asciiTheme="minorHAnsi" w:hAnsiTheme="minorHAnsi"/>
        </w:rPr>
        <w:t>.</w:t>
      </w:r>
    </w:p>
    <w:p w14:paraId="44B6D175" w14:textId="77777777" w:rsidR="00124CA3" w:rsidRPr="00855EC6" w:rsidRDefault="00124CA3" w:rsidP="00124CA3">
      <w:pPr>
        <w:rPr>
          <w:rFonts w:asciiTheme="minorHAnsi" w:hAnsiTheme="minorHAnsi"/>
        </w:rPr>
      </w:pPr>
    </w:p>
    <w:p w14:paraId="348E46BA" w14:textId="77777777" w:rsidR="00124CA3" w:rsidRPr="00855EC6" w:rsidRDefault="00124CA3" w:rsidP="00124CA3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855EC6">
        <w:rPr>
          <w:rFonts w:asciiTheme="minorHAnsi" w:hAnsiTheme="minorHAnsi"/>
        </w:rPr>
        <w:t>.</w:t>
      </w:r>
    </w:p>
    <w:p w14:paraId="513C2383" w14:textId="77777777" w:rsidR="00124CA3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Assigned Readings</w:t>
      </w:r>
    </w:p>
    <w:p w14:paraId="793441B4" w14:textId="77777777" w:rsidR="005A2C11" w:rsidRDefault="005A2C11" w:rsidP="005A2C11"/>
    <w:p w14:paraId="0D667DDF" w14:textId="2FCD0710" w:rsidR="005A2C11" w:rsidRDefault="0057083A" w:rsidP="005A2C11">
      <w:pPr>
        <w:pStyle w:val="ListParagraph"/>
        <w:numPr>
          <w:ilvl w:val="0"/>
          <w:numId w:val="12"/>
        </w:numPr>
      </w:pPr>
      <w:r>
        <w:t>The following chapter</w:t>
      </w:r>
      <w:r w:rsidR="005A2C11">
        <w:t xml:space="preserve"> of your textbook: </w:t>
      </w:r>
      <w:r w:rsidR="005A2C11" w:rsidRPr="005A2C11">
        <w:rPr>
          <w:b/>
        </w:rPr>
        <w:t>Fundamentals of Web Development (</w:t>
      </w:r>
      <w:r w:rsidR="005A2C11">
        <w:t>By Randy Connolly &amp; Richard Hoar) will be useful in completing this exercise:</w:t>
      </w:r>
    </w:p>
    <w:p w14:paraId="2FF79AD2" w14:textId="77777777" w:rsidR="005A2C11" w:rsidRDefault="005A2C11" w:rsidP="005A2C11"/>
    <w:p w14:paraId="48FB36B7" w14:textId="77777777" w:rsidR="005A2C11" w:rsidRDefault="005A2C11" w:rsidP="005A2C11">
      <w:pPr>
        <w:pStyle w:val="ListParagraph"/>
        <w:numPr>
          <w:ilvl w:val="0"/>
          <w:numId w:val="11"/>
        </w:numPr>
      </w:pPr>
      <w:r>
        <w:t>Chapter 4</w:t>
      </w:r>
    </w:p>
    <w:p w14:paraId="7C95F613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Lab Supplies</w:t>
      </w:r>
    </w:p>
    <w:p w14:paraId="200E297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A59B017" w14:textId="77777777" w:rsidR="00602D1A" w:rsidRPr="00855EC6" w:rsidRDefault="00602D1A" w:rsidP="00602D1A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To complete this lab you will require the following lab supplies:</w:t>
      </w:r>
    </w:p>
    <w:p w14:paraId="3DC557D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6C7CC1D" w14:textId="7230A236" w:rsidR="00602D1A" w:rsidRPr="00855EC6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Textbook: </w:t>
      </w:r>
      <w:r w:rsidR="00FF53F9" w:rsidRPr="00FF53F9">
        <w:t>Fundamentals of Web Development</w:t>
      </w:r>
    </w:p>
    <w:p w14:paraId="49EE5BC9" w14:textId="77777777" w:rsidR="008F223C" w:rsidRPr="00855EC6" w:rsidRDefault="008F223C" w:rsidP="008F223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Eclipse, Notepad (or other text editor, or IDE)</w:t>
      </w:r>
    </w:p>
    <w:p w14:paraId="58441365" w14:textId="77777777" w:rsidR="00124CA3" w:rsidRPr="00855EC6" w:rsidRDefault="008F223C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lastRenderedPageBreak/>
        <w:t>FileZilla (or other FTP client)</w:t>
      </w:r>
    </w:p>
    <w:p w14:paraId="46A900AD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Summary of Tasks</w:t>
      </w:r>
    </w:p>
    <w:p w14:paraId="5C8BD7C5" w14:textId="77777777" w:rsidR="002F124E" w:rsidRPr="00855EC6" w:rsidRDefault="002F124E" w:rsidP="002F124E">
      <w:pPr>
        <w:rPr>
          <w:rFonts w:asciiTheme="minorHAnsi" w:hAnsiTheme="minorHAnsi"/>
        </w:rPr>
      </w:pPr>
    </w:p>
    <w:p w14:paraId="7BE1821F" w14:textId="1D9063C8" w:rsidR="002F124E" w:rsidRPr="00855EC6" w:rsidRDefault="00CB17FB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EE188A">
        <w:rPr>
          <w:rFonts w:asciiTheme="minorHAnsi" w:hAnsiTheme="minorHAnsi"/>
        </w:rPr>
        <w:t>3</w:t>
      </w:r>
      <w:r w:rsidRPr="00855EC6">
        <w:rPr>
          <w:rFonts w:asciiTheme="minorHAnsi" w:hAnsiTheme="minorHAnsi"/>
        </w:rPr>
        <w:t xml:space="preserve"> web pages</w:t>
      </w:r>
    </w:p>
    <w:p w14:paraId="1549CC23" w14:textId="10C544F3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</w:t>
      </w:r>
      <w:r w:rsidR="00D501A6">
        <w:rPr>
          <w:rFonts w:asciiTheme="minorHAnsi" w:hAnsiTheme="minorHAnsi"/>
        </w:rPr>
        <w:t>d your website to the webserver</w:t>
      </w:r>
    </w:p>
    <w:p w14:paraId="4B290B58" w14:textId="77777777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View your webpage using a web browser</w:t>
      </w:r>
    </w:p>
    <w:p w14:paraId="00A50464" w14:textId="77777777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Submit Assignment Link on Blackboard</w:t>
      </w:r>
    </w:p>
    <w:p w14:paraId="55A62680" w14:textId="77777777" w:rsidR="002F124E" w:rsidRPr="00855EC6" w:rsidRDefault="00BF3C3E" w:rsidP="002F124E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1</w:t>
      </w:r>
    </w:p>
    <w:p w14:paraId="621FE2DA" w14:textId="77777777" w:rsidR="002F124E" w:rsidRPr="00855EC6" w:rsidRDefault="002F124E" w:rsidP="002F124E">
      <w:pPr>
        <w:rPr>
          <w:rFonts w:asciiTheme="minorHAnsi" w:hAnsiTheme="minorHAnsi"/>
        </w:rPr>
      </w:pPr>
    </w:p>
    <w:p w14:paraId="7C4EAF24" w14:textId="77777777" w:rsidR="00A87630" w:rsidRPr="00855EC6" w:rsidRDefault="00BF3C3E" w:rsidP="00CD3A39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Use the knowledge gained from HTML and CSS – Part 3 Page Layout to create the following web pages.</w:t>
      </w:r>
    </w:p>
    <w:p w14:paraId="71A1F222" w14:textId="77777777" w:rsidR="00AD7C42" w:rsidRPr="00855EC6" w:rsidRDefault="00AD7C42" w:rsidP="00CD3A39">
      <w:pPr>
        <w:rPr>
          <w:rFonts w:asciiTheme="minorHAnsi" w:hAnsiTheme="minorHAnsi"/>
        </w:rPr>
      </w:pPr>
    </w:p>
    <w:p w14:paraId="6CD2FE81" w14:textId="48F7CFA7" w:rsidR="00AD7C42" w:rsidRPr="00855EC6" w:rsidRDefault="00EE188A" w:rsidP="00CD3A3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1 must contain a 6x7</w:t>
      </w:r>
      <w:r w:rsidR="00CD3A39" w:rsidRPr="00855EC6">
        <w:rPr>
          <w:rFonts w:asciiTheme="minorHAnsi" w:hAnsiTheme="minorHAnsi"/>
        </w:rPr>
        <w:t xml:space="preserve"> table that is</w:t>
      </w:r>
      <w:r w:rsidR="00AD7C42" w:rsidRPr="00855EC6">
        <w:rPr>
          <w:rFonts w:asciiTheme="minorHAnsi" w:hAnsiTheme="minorHAnsi"/>
        </w:rPr>
        <w:t>:</w:t>
      </w:r>
    </w:p>
    <w:p w14:paraId="757A9A50" w14:textId="08D85FDD" w:rsidR="00AD7C42" w:rsidRPr="00855EC6" w:rsidRDefault="00D626C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50%</w:t>
      </w:r>
      <w:r w:rsidRPr="00855EC6">
        <w:rPr>
          <w:rFonts w:asciiTheme="minorHAnsi" w:hAnsiTheme="minorHAnsi"/>
        </w:rPr>
        <w:t xml:space="preserve"> width of the web browser</w:t>
      </w:r>
    </w:p>
    <w:p w14:paraId="7B7EEE36" w14:textId="4E1031B3" w:rsidR="00AD7C42" w:rsidRPr="00855EC6" w:rsidRDefault="00CD3A39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contain a header</w:t>
      </w:r>
    </w:p>
    <w:p w14:paraId="4F859743" w14:textId="77777777" w:rsidR="00AD7C42" w:rsidRPr="00855EC6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</w:t>
      </w:r>
      <w:r w:rsidR="00CD3A39" w:rsidRPr="00855EC6">
        <w:rPr>
          <w:rFonts w:asciiTheme="minorHAnsi" w:hAnsiTheme="minorHAnsi"/>
        </w:rPr>
        <w:t>ach c</w:t>
      </w:r>
      <w:r w:rsidR="005B1751" w:rsidRPr="00855EC6">
        <w:rPr>
          <w:rFonts w:asciiTheme="minorHAnsi" w:hAnsiTheme="minorHAnsi"/>
        </w:rPr>
        <w:t>olumn</w:t>
      </w:r>
      <w:r w:rsidR="00CD3A39" w:rsidRPr="00855EC6">
        <w:rPr>
          <w:rFonts w:asciiTheme="minorHAnsi" w:hAnsiTheme="minorHAnsi"/>
        </w:rPr>
        <w:t xml:space="preserve"> in your table must </w:t>
      </w:r>
      <w:r w:rsidRPr="00855EC6">
        <w:rPr>
          <w:rFonts w:asciiTheme="minorHAnsi" w:hAnsiTheme="minorHAnsi"/>
        </w:rPr>
        <w:t>be a different color and width</w:t>
      </w:r>
    </w:p>
    <w:p w14:paraId="5308B2BD" w14:textId="77777777" w:rsidR="00AD7C42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</w:t>
      </w:r>
      <w:r w:rsidR="00CD3A39" w:rsidRPr="00855EC6">
        <w:rPr>
          <w:rFonts w:asciiTheme="minorHAnsi" w:hAnsiTheme="minorHAnsi"/>
        </w:rPr>
        <w:t>ach row in the ta</w:t>
      </w:r>
      <w:r w:rsidRPr="00855EC6">
        <w:rPr>
          <w:rFonts w:asciiTheme="minorHAnsi" w:hAnsiTheme="minorHAnsi"/>
        </w:rPr>
        <w:t>ble must be a different height</w:t>
      </w:r>
    </w:p>
    <w:p w14:paraId="1A162693" w14:textId="5ED28A9A" w:rsidR="00FC7837" w:rsidRPr="00855EC6" w:rsidRDefault="00FC7837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each cell of the table should have border</w:t>
      </w:r>
    </w:p>
    <w:p w14:paraId="0FBDEEDB" w14:textId="77777777" w:rsidR="00E015BD" w:rsidRDefault="00E015BD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page provide a link to ‘ColRowSpan.html’</w:t>
      </w:r>
    </w:p>
    <w:p w14:paraId="148CE877" w14:textId="1E6D2E28" w:rsidR="00FC7837" w:rsidRPr="00EE5C2F" w:rsidRDefault="00FC7837" w:rsidP="00FC7837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EE5C2F">
        <w:rPr>
          <w:rFonts w:asciiTheme="minorHAnsi" w:hAnsiTheme="minorHAnsi"/>
        </w:rPr>
        <w:t>At the top of the pa</w:t>
      </w:r>
      <w:r w:rsidR="0093640A" w:rsidRPr="00EE5C2F">
        <w:rPr>
          <w:rFonts w:asciiTheme="minorHAnsi" w:hAnsiTheme="minorHAnsi"/>
        </w:rPr>
        <w:t>ge provide a link to ‘Calendar</w:t>
      </w:r>
      <w:r w:rsidRPr="00EE5C2F">
        <w:rPr>
          <w:rFonts w:asciiTheme="minorHAnsi" w:hAnsiTheme="minorHAnsi"/>
        </w:rPr>
        <w:t>.html’</w:t>
      </w:r>
    </w:p>
    <w:p w14:paraId="0480F425" w14:textId="77777777" w:rsidR="00E015BD" w:rsidRPr="00855EC6" w:rsidRDefault="00E015BD" w:rsidP="00E015BD">
      <w:pPr>
        <w:rPr>
          <w:rFonts w:asciiTheme="minorHAnsi" w:hAnsiTheme="minorHAnsi"/>
        </w:rPr>
      </w:pPr>
    </w:p>
    <w:p w14:paraId="6222E5D6" w14:textId="77777777" w:rsidR="00AD7C42" w:rsidRPr="00855EC6" w:rsidRDefault="00E015BD" w:rsidP="00E015BD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>N</w:t>
      </w:r>
      <w:r w:rsidR="00AD7C42" w:rsidRPr="00855EC6">
        <w:rPr>
          <w:rFonts w:asciiTheme="minorHAnsi" w:hAnsiTheme="minorHAnsi"/>
        </w:rPr>
        <w:t xml:space="preserve">ame this page </w:t>
      </w:r>
      <w:r w:rsidRPr="00855EC6">
        <w:rPr>
          <w:rFonts w:asciiTheme="minorHAnsi" w:hAnsiTheme="minorHAnsi"/>
        </w:rPr>
        <w:t>‘i</w:t>
      </w:r>
      <w:r w:rsidR="00AD7C42" w:rsidRPr="00855EC6">
        <w:rPr>
          <w:rFonts w:asciiTheme="minorHAnsi" w:hAnsiTheme="minorHAnsi"/>
        </w:rPr>
        <w:t>ndex.html</w:t>
      </w:r>
      <w:r w:rsidRPr="00855EC6">
        <w:rPr>
          <w:rFonts w:asciiTheme="minorHAnsi" w:hAnsiTheme="minorHAnsi"/>
        </w:rPr>
        <w:t>’</w:t>
      </w:r>
    </w:p>
    <w:p w14:paraId="6FD83DFF" w14:textId="77777777" w:rsidR="00CD3A39" w:rsidRPr="00855EC6" w:rsidRDefault="00CD3A39" w:rsidP="00CD3A39">
      <w:pPr>
        <w:pStyle w:val="ListParagraph"/>
        <w:rPr>
          <w:rFonts w:asciiTheme="minorHAnsi" w:hAnsiTheme="minorHAnsi"/>
        </w:rPr>
      </w:pPr>
    </w:p>
    <w:p w14:paraId="55CF581F" w14:textId="30D1CF34" w:rsidR="00AD7C42" w:rsidRPr="00855EC6" w:rsidRDefault="00EE188A" w:rsidP="00CD3A3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2 must contain a 10</w:t>
      </w:r>
      <w:r w:rsidR="00CD3A39" w:rsidRPr="00855EC6">
        <w:rPr>
          <w:rFonts w:asciiTheme="minorHAnsi" w:hAnsiTheme="minorHAnsi"/>
        </w:rPr>
        <w:t>x</w:t>
      </w:r>
      <w:r>
        <w:rPr>
          <w:rFonts w:asciiTheme="minorHAnsi" w:hAnsiTheme="minorHAnsi"/>
        </w:rPr>
        <w:t>10</w:t>
      </w:r>
      <w:r w:rsidR="00CD3A39" w:rsidRPr="00855EC6">
        <w:rPr>
          <w:rFonts w:asciiTheme="minorHAnsi" w:hAnsiTheme="minorHAnsi"/>
        </w:rPr>
        <w:t xml:space="preserve"> table that is</w:t>
      </w:r>
      <w:r w:rsidR="00AD7C42" w:rsidRPr="00855EC6">
        <w:rPr>
          <w:rFonts w:asciiTheme="minorHAnsi" w:hAnsiTheme="minorHAnsi"/>
        </w:rPr>
        <w:t>:</w:t>
      </w:r>
    </w:p>
    <w:p w14:paraId="0E747A1A" w14:textId="6FE2616C" w:rsidR="00AD7C42" w:rsidRPr="00855EC6" w:rsidRDefault="00D626C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the entire width of the web browser </w:t>
      </w:r>
    </w:p>
    <w:p w14:paraId="257CECF2" w14:textId="77777777" w:rsidR="00AD7C42" w:rsidRPr="00855EC6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</w:t>
      </w:r>
      <w:r w:rsidR="00CD3A39" w:rsidRPr="00855EC6">
        <w:rPr>
          <w:rFonts w:asciiTheme="minorHAnsi" w:hAnsiTheme="minorHAnsi"/>
        </w:rPr>
        <w:t xml:space="preserve">his </w:t>
      </w:r>
      <w:r w:rsidRPr="00855EC6">
        <w:rPr>
          <w:rFonts w:asciiTheme="minorHAnsi" w:hAnsiTheme="minorHAnsi"/>
        </w:rPr>
        <w:t>table</w:t>
      </w:r>
      <w:r w:rsidR="00CD3A39" w:rsidRPr="00855EC6">
        <w:rPr>
          <w:rFonts w:asciiTheme="minorHAnsi" w:hAnsiTheme="minorHAnsi"/>
        </w:rPr>
        <w:t xml:space="preserve"> must show 2 examples of </w:t>
      </w:r>
      <w:r w:rsidRPr="00855EC6">
        <w:rPr>
          <w:rFonts w:asciiTheme="minorHAnsi" w:hAnsiTheme="minorHAnsi"/>
        </w:rPr>
        <w:t>c</w:t>
      </w:r>
      <w:r w:rsidR="00CD3A39" w:rsidRPr="00855EC6">
        <w:rPr>
          <w:rFonts w:asciiTheme="minorHAnsi" w:hAnsiTheme="minorHAnsi"/>
        </w:rPr>
        <w:t>olspan</w:t>
      </w:r>
    </w:p>
    <w:p w14:paraId="449ACDEA" w14:textId="77777777" w:rsidR="00AD7C42" w:rsidRPr="00855EC6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this table must show</w:t>
      </w:r>
      <w:r w:rsidR="00CD3A39" w:rsidRPr="00855EC6">
        <w:rPr>
          <w:rFonts w:asciiTheme="minorHAnsi" w:hAnsiTheme="minorHAnsi"/>
        </w:rPr>
        <w:t xml:space="preserve"> 2 examples of </w:t>
      </w:r>
      <w:r w:rsidRPr="00855EC6">
        <w:rPr>
          <w:rFonts w:asciiTheme="minorHAnsi" w:hAnsiTheme="minorHAnsi"/>
        </w:rPr>
        <w:t>r</w:t>
      </w:r>
      <w:r w:rsidR="00CD3A39" w:rsidRPr="00855EC6">
        <w:rPr>
          <w:rFonts w:asciiTheme="minorHAnsi" w:hAnsiTheme="minorHAnsi"/>
        </w:rPr>
        <w:t>owspan</w:t>
      </w:r>
    </w:p>
    <w:p w14:paraId="01DA6739" w14:textId="77777777" w:rsidR="00E015BD" w:rsidRDefault="00E015BD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page provide a link to ’index.html’</w:t>
      </w:r>
    </w:p>
    <w:p w14:paraId="2279B2D2" w14:textId="31CDF59C" w:rsidR="0093640A" w:rsidRPr="00855EC6" w:rsidRDefault="0093640A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</w:t>
      </w:r>
      <w:r>
        <w:rPr>
          <w:rFonts w:asciiTheme="minorHAnsi" w:hAnsiTheme="minorHAnsi"/>
        </w:rPr>
        <w:t>ge provide a link to ‘Calendar</w:t>
      </w:r>
      <w:r w:rsidRPr="00855EC6">
        <w:rPr>
          <w:rFonts w:asciiTheme="minorHAnsi" w:hAnsiTheme="minorHAnsi"/>
        </w:rPr>
        <w:t>.html’</w:t>
      </w:r>
    </w:p>
    <w:p w14:paraId="32B6A7AF" w14:textId="77777777" w:rsidR="00E015BD" w:rsidRPr="00855EC6" w:rsidRDefault="00E015BD" w:rsidP="00E015BD">
      <w:pPr>
        <w:rPr>
          <w:rFonts w:asciiTheme="minorHAnsi" w:hAnsiTheme="minorHAnsi"/>
        </w:rPr>
      </w:pPr>
    </w:p>
    <w:p w14:paraId="244BC456" w14:textId="77777777" w:rsidR="00CD3A39" w:rsidRDefault="00CD3A39" w:rsidP="00E015BD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>Name this page</w:t>
      </w:r>
      <w:r w:rsidR="00E015BD" w:rsidRPr="00855EC6">
        <w:rPr>
          <w:rFonts w:asciiTheme="minorHAnsi" w:hAnsiTheme="minorHAnsi"/>
        </w:rPr>
        <w:t xml:space="preserve"> ‘ColRowSpan.html’</w:t>
      </w:r>
    </w:p>
    <w:p w14:paraId="7C06BC27" w14:textId="77777777" w:rsidR="00EE188A" w:rsidRDefault="00EE188A" w:rsidP="00E015BD">
      <w:pPr>
        <w:ind w:firstLine="720"/>
        <w:rPr>
          <w:rFonts w:asciiTheme="minorHAnsi" w:hAnsiTheme="minorHAnsi"/>
        </w:rPr>
      </w:pPr>
    </w:p>
    <w:p w14:paraId="2E376D0A" w14:textId="70E8EC63" w:rsidR="00EE188A" w:rsidRDefault="009F0B2E" w:rsidP="00EE188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3 must contain</w:t>
      </w:r>
      <w:r w:rsidR="00EE188A">
        <w:rPr>
          <w:rFonts w:asciiTheme="minorHAnsi" w:hAnsiTheme="minorHAnsi"/>
        </w:rPr>
        <w:t xml:space="preserve"> a calendar for th</w:t>
      </w:r>
      <w:r w:rsidR="00200A8C">
        <w:rPr>
          <w:rFonts w:asciiTheme="minorHAnsi" w:hAnsiTheme="minorHAnsi"/>
        </w:rPr>
        <w:t>e month of September</w:t>
      </w:r>
      <w:r w:rsidR="00FC7837">
        <w:rPr>
          <w:rFonts w:asciiTheme="minorHAnsi" w:hAnsiTheme="minorHAnsi"/>
        </w:rPr>
        <w:t>, 2016 tha</w:t>
      </w:r>
      <w:r w:rsidR="00200A8C">
        <w:rPr>
          <w:rFonts w:asciiTheme="minorHAnsi" w:hAnsiTheme="minorHAnsi"/>
        </w:rPr>
        <w:t>t needs to be implemented as a</w:t>
      </w:r>
      <w:r w:rsidR="00FC7837">
        <w:rPr>
          <w:rFonts w:asciiTheme="minorHAnsi" w:hAnsiTheme="minorHAnsi"/>
        </w:rPr>
        <w:t xml:space="preserve"> table in which</w:t>
      </w:r>
      <w:r w:rsidR="00EE188A">
        <w:rPr>
          <w:rFonts w:asciiTheme="minorHAnsi" w:hAnsiTheme="minorHAnsi"/>
        </w:rPr>
        <w:t>:</w:t>
      </w:r>
    </w:p>
    <w:p w14:paraId="60143D81" w14:textId="682A0CC4" w:rsidR="00EE188A" w:rsidRDefault="009F0B2E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Pr="009F0B2E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 xml:space="preserve"> row of the table will span all columns and contain the text ‘January 2016’</w:t>
      </w:r>
    </w:p>
    <w:p w14:paraId="3038AD18" w14:textId="6FE5E927" w:rsidR="009F0B2E" w:rsidRDefault="009F0B2E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Pr="009F0B2E">
        <w:rPr>
          <w:rFonts w:asciiTheme="minorHAnsi" w:hAnsiTheme="minorHAnsi"/>
          <w:vertAlign w:val="superscript"/>
        </w:rPr>
        <w:t>nd</w:t>
      </w:r>
      <w:r>
        <w:rPr>
          <w:rFonts w:asciiTheme="minorHAnsi" w:hAnsiTheme="minorHAnsi"/>
        </w:rPr>
        <w:t xml:space="preserve"> row of the table will contain the days of a week (i.e., S,M,T,W,T,F,S)</w:t>
      </w:r>
    </w:p>
    <w:p w14:paraId="410B7720" w14:textId="068F7E79" w:rsidR="009F0B2E" w:rsidRDefault="009F0B2E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subsequent rows will contain the dates of January 2016 (i.e., 1, 2, 3, …, 31)</w:t>
      </w:r>
      <w:r w:rsidR="00FC7837">
        <w:rPr>
          <w:rFonts w:asciiTheme="minorHAnsi" w:hAnsiTheme="minorHAnsi"/>
        </w:rPr>
        <w:t xml:space="preserve"> and each cell of the table should have border</w:t>
      </w:r>
    </w:p>
    <w:p w14:paraId="28CA786A" w14:textId="0CB4A684" w:rsidR="009F0B2E" w:rsidRDefault="00FC7837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The corresponding dates for Saturday and Sunday must be marked as h</w:t>
      </w:r>
      <w:r w:rsidR="00F15E6A">
        <w:rPr>
          <w:rFonts w:asciiTheme="minorHAnsi" w:hAnsiTheme="minorHAnsi"/>
        </w:rPr>
        <w:t>oliday by using different color</w:t>
      </w:r>
    </w:p>
    <w:p w14:paraId="62E3DEB1" w14:textId="77777777" w:rsidR="0093640A" w:rsidRPr="0093640A" w:rsidRDefault="0093640A" w:rsidP="009364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’index.html’</w:t>
      </w:r>
    </w:p>
    <w:p w14:paraId="5AE32A07" w14:textId="74B76EF9" w:rsidR="0093640A" w:rsidRPr="0093640A" w:rsidRDefault="0093640A" w:rsidP="009364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‘</w:t>
      </w:r>
      <w:r w:rsidRPr="00855EC6">
        <w:rPr>
          <w:rFonts w:asciiTheme="minorHAnsi" w:hAnsiTheme="minorHAnsi"/>
        </w:rPr>
        <w:t>ColRowSpan.html’</w:t>
      </w:r>
    </w:p>
    <w:p w14:paraId="45543AE9" w14:textId="77777777" w:rsidR="0093640A" w:rsidRDefault="0093640A" w:rsidP="0093640A">
      <w:pPr>
        <w:pStyle w:val="ListParagraph"/>
        <w:ind w:left="1440"/>
        <w:rPr>
          <w:rFonts w:asciiTheme="minorHAnsi" w:hAnsiTheme="minorHAnsi"/>
        </w:rPr>
      </w:pPr>
    </w:p>
    <w:p w14:paraId="5AF73BB7" w14:textId="6613EF75" w:rsidR="00FC7837" w:rsidRPr="0093640A" w:rsidRDefault="0093640A" w:rsidP="0093640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FC7837" w:rsidRPr="0093640A">
        <w:rPr>
          <w:rFonts w:asciiTheme="minorHAnsi" w:hAnsiTheme="minorHAnsi"/>
        </w:rPr>
        <w:t>Name this page ‘Calendar.html’</w:t>
      </w:r>
    </w:p>
    <w:p w14:paraId="09B7E6F8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2</w:t>
      </w:r>
    </w:p>
    <w:p w14:paraId="6F2475C2" w14:textId="77777777" w:rsidR="00E015BD" w:rsidRPr="00855EC6" w:rsidRDefault="00E015BD" w:rsidP="00E015BD">
      <w:pPr>
        <w:rPr>
          <w:rFonts w:asciiTheme="minorHAnsi" w:hAnsiTheme="minorHAnsi"/>
        </w:rPr>
      </w:pPr>
    </w:p>
    <w:p w14:paraId="738AF058" w14:textId="4ABF1E57" w:rsidR="000038F7" w:rsidRPr="00855EC6" w:rsidRDefault="000038F7" w:rsidP="00D501A6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Upload your website to the webserver. Use an FTP client to connect to the webserver</w:t>
      </w:r>
      <w:r w:rsidR="00D501A6">
        <w:rPr>
          <w:rFonts w:asciiTheme="minorHAnsi" w:hAnsiTheme="minorHAnsi"/>
        </w:rPr>
        <w:t>.</w:t>
      </w:r>
      <w:r w:rsidRPr="00855EC6">
        <w:rPr>
          <w:rFonts w:asciiTheme="minorHAnsi" w:hAnsiTheme="minorHAnsi"/>
        </w:rPr>
        <w:t xml:space="preserve"> </w:t>
      </w:r>
    </w:p>
    <w:p w14:paraId="20FBDE20" w14:textId="77777777" w:rsidR="00D501A6" w:rsidRDefault="00D501A6" w:rsidP="000038F7">
      <w:pPr>
        <w:rPr>
          <w:rFonts w:asciiTheme="minorHAnsi" w:hAnsiTheme="minorHAnsi"/>
        </w:rPr>
      </w:pPr>
    </w:p>
    <w:p w14:paraId="3E35FDC7" w14:textId="79711958" w:rsidR="005D12AC" w:rsidRPr="00F66DEB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>
        <w:rPr>
          <w:rFonts w:asciiTheme="minorHAnsi" w:hAnsiTheme="minorHAnsi"/>
          <w:b/>
        </w:rPr>
        <w:t>ab3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‘/public_html/CST8238’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2A3EC447" w14:textId="1022ED24" w:rsidR="00E015BD" w:rsidRPr="00855EC6" w:rsidRDefault="00DE6455" w:rsidP="00E015BD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E015BD" w:rsidRPr="00855EC6">
        <w:rPr>
          <w:rFonts w:asciiTheme="minorHAnsi" w:hAnsiTheme="minorHAnsi"/>
        </w:rPr>
        <w:t>ask 3</w:t>
      </w:r>
    </w:p>
    <w:p w14:paraId="44FC9D10" w14:textId="77777777" w:rsidR="00E015BD" w:rsidRPr="00855EC6" w:rsidRDefault="00E015BD" w:rsidP="00E015BD">
      <w:pPr>
        <w:rPr>
          <w:rFonts w:asciiTheme="minorHAnsi" w:hAnsiTheme="minorHAnsi"/>
        </w:rPr>
      </w:pPr>
    </w:p>
    <w:p w14:paraId="45C16A69" w14:textId="77777777" w:rsidR="005D12AC" w:rsidRPr="00F66DEB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281C0DB8" w14:textId="77777777" w:rsidR="005D12AC" w:rsidRPr="00F66DEB" w:rsidRDefault="005D12AC" w:rsidP="005D12AC">
      <w:pPr>
        <w:rPr>
          <w:rFonts w:asciiTheme="minorHAnsi" w:hAnsiTheme="minorHAnsi"/>
        </w:rPr>
      </w:pPr>
    </w:p>
    <w:p w14:paraId="574721EF" w14:textId="2CD77F9C" w:rsidR="005D12AC" w:rsidRPr="00511062" w:rsidRDefault="005D12AC" w:rsidP="005D12AC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/CST8238/Lab3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5EEDC2B6" w14:textId="77777777" w:rsidR="005D12AC" w:rsidRPr="00511062" w:rsidRDefault="005D12AC" w:rsidP="005D12AC">
      <w:pPr>
        <w:rPr>
          <w:rFonts w:asciiTheme="minorHAnsi" w:hAnsiTheme="minorHAnsi"/>
          <w:sz w:val="22"/>
        </w:rPr>
      </w:pPr>
    </w:p>
    <w:p w14:paraId="6253A7BE" w14:textId="376B4E04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6" w:history="1">
        <w:r w:rsidRPr="00C45F75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C45F75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ab3/index.html</w:t>
        </w:r>
      </w:hyperlink>
    </w:p>
    <w:p w14:paraId="3E5705E1" w14:textId="77777777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2B896B1F" w14:textId="40584375" w:rsidR="005D12AC" w:rsidRPr="00511062" w:rsidRDefault="005D12AC" w:rsidP="005D12AC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>Where ‘rejaul.com’ is the domain name of the Web server, ‘ CST8238/Lab</w:t>
      </w:r>
      <w:r>
        <w:rPr>
          <w:rFonts w:asciiTheme="minorHAnsi" w:hAnsiTheme="minorHAnsi"/>
          <w:sz w:val="22"/>
        </w:rPr>
        <w:t>3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8E43AA">
        <w:rPr>
          <w:rFonts w:asciiTheme="minorHAnsi" w:hAnsiTheme="minorHAnsi"/>
          <w:sz w:val="22"/>
        </w:rPr>
        <w:t>under ‘/public_html</w:t>
      </w:r>
      <w:bookmarkStart w:id="2" w:name="_GoBack"/>
      <w:bookmarkEnd w:id="2"/>
      <w:r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7F3E5E2F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4</w:t>
      </w:r>
    </w:p>
    <w:p w14:paraId="16B0395F" w14:textId="77777777" w:rsidR="00E015BD" w:rsidRPr="00855EC6" w:rsidRDefault="00E015BD" w:rsidP="00E015BD">
      <w:pPr>
        <w:rPr>
          <w:rFonts w:asciiTheme="minorHAnsi" w:hAnsiTheme="minorHAnsi"/>
        </w:rPr>
      </w:pPr>
    </w:p>
    <w:p w14:paraId="0195B494" w14:textId="72100FFB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Once you have confirmed that you webpage is available online, you are ready to hand in your lab.</w:t>
      </w:r>
      <w:r w:rsidRPr="00855EC6">
        <w:rPr>
          <w:rFonts w:asciiTheme="minorHAnsi" w:hAnsiTheme="minorHAnsi"/>
        </w:rPr>
        <w:br/>
      </w:r>
      <w:r w:rsidRPr="00855EC6">
        <w:rPr>
          <w:rFonts w:asciiTheme="minorHAnsi" w:hAnsiTheme="minorHAnsi"/>
        </w:rPr>
        <w:br/>
        <w:t xml:space="preserve">To hand in your lab go to Blackboard and navigate to </w:t>
      </w:r>
      <w:r w:rsidR="00206B27">
        <w:rPr>
          <w:rFonts w:asciiTheme="minorHAnsi" w:hAnsiTheme="minorHAnsi"/>
        </w:rPr>
        <w:t>Course</w:t>
      </w:r>
      <w:r w:rsidR="00206B27" w:rsidRPr="00855EC6">
        <w:rPr>
          <w:rFonts w:asciiTheme="minorHAnsi" w:hAnsiTheme="minorHAnsi"/>
        </w:rPr>
        <w:t xml:space="preserve"> </w:t>
      </w:r>
      <w:r w:rsidRPr="00855EC6">
        <w:rPr>
          <w:rFonts w:asciiTheme="minorHAnsi" w:hAnsiTheme="minorHAnsi"/>
        </w:rPr>
        <w:t xml:space="preserve">Content </w:t>
      </w:r>
      <w:r w:rsidRPr="00855EC6">
        <w:rPr>
          <w:rFonts w:asciiTheme="minorHAnsi" w:hAnsiTheme="minorHAnsi"/>
        </w:rPr>
        <w:sym w:font="Wingdings" w:char="F0E0"/>
      </w:r>
      <w:r w:rsidRPr="00855EC6">
        <w:rPr>
          <w:rFonts w:asciiTheme="minorHAnsi" w:hAnsiTheme="minorHAnsi"/>
        </w:rPr>
        <w:t xml:space="preserve"> Labs and click on ‘Lab 3 – Tables and Attributes’ link.</w:t>
      </w:r>
    </w:p>
    <w:p w14:paraId="673D34AE" w14:textId="77777777" w:rsidR="00E015BD" w:rsidRPr="00855EC6" w:rsidRDefault="00E015BD" w:rsidP="00E015BD">
      <w:pPr>
        <w:rPr>
          <w:rFonts w:asciiTheme="minorHAnsi" w:hAnsiTheme="minorHAnsi"/>
        </w:rPr>
      </w:pPr>
    </w:p>
    <w:p w14:paraId="321AE9C7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Under “Assignment Materials”, in the Submission text box write out the following Information:</w:t>
      </w:r>
    </w:p>
    <w:p w14:paraId="4D87522E" w14:textId="77777777" w:rsidR="00E015BD" w:rsidRPr="00855EC6" w:rsidRDefault="00E015BD" w:rsidP="00E015BD">
      <w:pPr>
        <w:rPr>
          <w:rFonts w:asciiTheme="minorHAnsi" w:hAnsiTheme="minorHAnsi"/>
        </w:rPr>
      </w:pPr>
    </w:p>
    <w:p w14:paraId="5B689536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lastRenderedPageBreak/>
        <w:t>Student Number</w:t>
      </w:r>
    </w:p>
    <w:p w14:paraId="5631250A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First Name</w:t>
      </w:r>
    </w:p>
    <w:p w14:paraId="3666C41B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Last Name</w:t>
      </w:r>
    </w:p>
    <w:p w14:paraId="3FEAB22C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The URL, or hyperlink, prepared in Task 3</w:t>
      </w:r>
    </w:p>
    <w:p w14:paraId="29C216BB" w14:textId="77777777" w:rsidR="00E015BD" w:rsidRPr="00855EC6" w:rsidRDefault="00E015BD" w:rsidP="00E015BD">
      <w:pPr>
        <w:rPr>
          <w:rFonts w:asciiTheme="minorHAnsi" w:hAnsiTheme="minorHAnsi"/>
        </w:rPr>
      </w:pPr>
    </w:p>
    <w:p w14:paraId="3F5850EF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3A25B5DE" w14:textId="77777777" w:rsidR="00E015BD" w:rsidRPr="00855EC6" w:rsidRDefault="00E015BD" w:rsidP="00E015BD">
      <w:pPr>
        <w:rPr>
          <w:rFonts w:asciiTheme="minorHAnsi" w:hAnsiTheme="minorHAnsi"/>
        </w:rPr>
      </w:pPr>
    </w:p>
    <w:p w14:paraId="53BEE5B5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  <w:b/>
        </w:rPr>
        <w:t>IMPORTANT NOTE</w:t>
      </w:r>
      <w:r w:rsidRPr="00855EC6">
        <w:rPr>
          <w:rFonts w:asciiTheme="minorHAnsi" w:hAnsiTheme="minorHAnsi"/>
        </w:rPr>
        <w:t xml:space="preserve">: </w:t>
      </w:r>
    </w:p>
    <w:p w14:paraId="5D7F2559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71C8A3F1" w14:textId="77777777" w:rsidR="00E015BD" w:rsidRPr="00855EC6" w:rsidRDefault="00E015BD" w:rsidP="00E015BD">
      <w:pPr>
        <w:rPr>
          <w:rFonts w:asciiTheme="minorHAnsi" w:hAnsiTheme="minorHAnsi"/>
        </w:rPr>
      </w:pPr>
    </w:p>
    <w:p w14:paraId="394641DF" w14:textId="77777777" w:rsidR="00E015BD" w:rsidRPr="00855EC6" w:rsidRDefault="00E015BD" w:rsidP="00E015BD">
      <w:pPr>
        <w:rPr>
          <w:rFonts w:asciiTheme="minorHAnsi" w:hAnsiTheme="minorHAnsi"/>
          <w:b/>
        </w:rPr>
      </w:pPr>
      <w:r w:rsidRPr="00855EC6">
        <w:rPr>
          <w:rFonts w:asciiTheme="minorHAnsi" w:hAnsiTheme="minorHAnsi"/>
          <w:b/>
        </w:rPr>
        <w:t>IMPORTANT NOTE:</w:t>
      </w:r>
    </w:p>
    <w:p w14:paraId="5759E273" w14:textId="77777777" w:rsidR="004D6018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855E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A2276"/>
    <w:multiLevelType w:val="hybridMultilevel"/>
    <w:tmpl w:val="DDF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1029C"/>
    <w:multiLevelType w:val="hybridMultilevel"/>
    <w:tmpl w:val="B98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55808"/>
    <w:multiLevelType w:val="hybridMultilevel"/>
    <w:tmpl w:val="D5A6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E3B97"/>
    <w:multiLevelType w:val="hybridMultilevel"/>
    <w:tmpl w:val="C95A0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038F7"/>
    <w:rsid w:val="00070279"/>
    <w:rsid w:val="00124CA3"/>
    <w:rsid w:val="00200A8C"/>
    <w:rsid w:val="00206B27"/>
    <w:rsid w:val="0026473C"/>
    <w:rsid w:val="002E4523"/>
    <w:rsid w:val="002F124E"/>
    <w:rsid w:val="003207F6"/>
    <w:rsid w:val="003670AE"/>
    <w:rsid w:val="00382179"/>
    <w:rsid w:val="0042093E"/>
    <w:rsid w:val="00447D70"/>
    <w:rsid w:val="004D6018"/>
    <w:rsid w:val="004E29A3"/>
    <w:rsid w:val="00561E49"/>
    <w:rsid w:val="0057083A"/>
    <w:rsid w:val="005A2C11"/>
    <w:rsid w:val="005B1751"/>
    <w:rsid w:val="005D12AC"/>
    <w:rsid w:val="005D7B1A"/>
    <w:rsid w:val="00602D1A"/>
    <w:rsid w:val="00653923"/>
    <w:rsid w:val="006556F5"/>
    <w:rsid w:val="00697957"/>
    <w:rsid w:val="006B7F2E"/>
    <w:rsid w:val="006E68B7"/>
    <w:rsid w:val="0084060A"/>
    <w:rsid w:val="00855EC6"/>
    <w:rsid w:val="00857CED"/>
    <w:rsid w:val="008E43AA"/>
    <w:rsid w:val="008F223C"/>
    <w:rsid w:val="0093640A"/>
    <w:rsid w:val="009E4CE2"/>
    <w:rsid w:val="009F0B2E"/>
    <w:rsid w:val="00A87630"/>
    <w:rsid w:val="00AD7C42"/>
    <w:rsid w:val="00BF3C3E"/>
    <w:rsid w:val="00BF5DAB"/>
    <w:rsid w:val="00C14B90"/>
    <w:rsid w:val="00CB17FB"/>
    <w:rsid w:val="00CB2202"/>
    <w:rsid w:val="00CD16F1"/>
    <w:rsid w:val="00CD3A39"/>
    <w:rsid w:val="00D34DBE"/>
    <w:rsid w:val="00D501A6"/>
    <w:rsid w:val="00D55B6C"/>
    <w:rsid w:val="00D626C2"/>
    <w:rsid w:val="00D804F9"/>
    <w:rsid w:val="00DE0411"/>
    <w:rsid w:val="00DE6455"/>
    <w:rsid w:val="00E015BD"/>
    <w:rsid w:val="00E848D1"/>
    <w:rsid w:val="00EE188A"/>
    <w:rsid w:val="00EE5C2F"/>
    <w:rsid w:val="00F15E6A"/>
    <w:rsid w:val="00FC7837"/>
    <w:rsid w:val="00FF306F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E2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jaul.com/CST8238/Lab3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DC92E695.dotm</Template>
  <TotalTime>397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Chowdhury, Rejaul</cp:lastModifiedBy>
  <cp:revision>40</cp:revision>
  <dcterms:created xsi:type="dcterms:W3CDTF">2010-09-08T16:18:00Z</dcterms:created>
  <dcterms:modified xsi:type="dcterms:W3CDTF">2016-09-06T19:24:00Z</dcterms:modified>
</cp:coreProperties>
</file>